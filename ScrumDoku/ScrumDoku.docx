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4CC" w:rsidRDefault="003C37C0" w:rsidP="003C37C0">
      <w:pPr>
        <w:pStyle w:val="Titel"/>
      </w:pPr>
      <w:proofErr w:type="spellStart"/>
      <w:r>
        <w:t>Scrum</w:t>
      </w:r>
      <w:proofErr w:type="spellEnd"/>
      <w:r>
        <w:t>-Dokumentation</w:t>
      </w:r>
    </w:p>
    <w:p w:rsidR="003C37C0" w:rsidRDefault="003C37C0" w:rsidP="003C37C0"/>
    <w:p w:rsidR="003C37C0" w:rsidRDefault="003C37C0" w:rsidP="003C37C0">
      <w:pPr>
        <w:pStyle w:val="berschrift1"/>
      </w:pPr>
      <w:r>
        <w:t>Überblick</w:t>
      </w:r>
    </w:p>
    <w:p w:rsidR="003C37C0" w:rsidRDefault="003C37C0" w:rsidP="003C37C0">
      <w:pPr>
        <w:pStyle w:val="berschrift2"/>
      </w:pPr>
      <w:r>
        <w:t>Rollenverteilung</w:t>
      </w:r>
    </w:p>
    <w:p w:rsidR="003C37C0" w:rsidRDefault="003C37C0" w:rsidP="003C37C0">
      <w:pPr>
        <w:rPr>
          <w:b/>
        </w:rPr>
      </w:pPr>
      <w:proofErr w:type="spellStart"/>
      <w:r w:rsidRPr="003C37C0">
        <w:rPr>
          <w:b/>
        </w:rPr>
        <w:t>Product</w:t>
      </w:r>
      <w:proofErr w:type="spellEnd"/>
      <w:r w:rsidRPr="003C37C0">
        <w:rPr>
          <w:b/>
        </w:rPr>
        <w:t xml:space="preserve"> </w:t>
      </w:r>
      <w:proofErr w:type="spellStart"/>
      <w:r w:rsidRPr="003C37C0">
        <w:rPr>
          <w:b/>
        </w:rPr>
        <w:t>Owner</w:t>
      </w:r>
      <w:proofErr w:type="spellEnd"/>
      <w:r w:rsidRPr="003C37C0">
        <w:rPr>
          <w:b/>
        </w:rPr>
        <w:tab/>
      </w:r>
      <w:r>
        <w:rPr>
          <w:b/>
        </w:rPr>
        <w:t>:</w:t>
      </w:r>
    </w:p>
    <w:p w:rsidR="003C37C0" w:rsidRPr="003C37C0" w:rsidRDefault="003C37C0" w:rsidP="003C37C0">
      <w:pPr>
        <w:pStyle w:val="Listenabsatz"/>
        <w:numPr>
          <w:ilvl w:val="0"/>
          <w:numId w:val="1"/>
        </w:numPr>
        <w:rPr>
          <w:b/>
        </w:rPr>
      </w:pPr>
      <w:r>
        <w:t>Amato</w:t>
      </w:r>
      <w:r>
        <w:tab/>
        <w:t>Amedeo</w:t>
      </w:r>
    </w:p>
    <w:p w:rsidR="003C37C0" w:rsidRPr="003C37C0" w:rsidRDefault="003C37C0" w:rsidP="003C37C0">
      <w:proofErr w:type="spellStart"/>
      <w:r w:rsidRPr="003C37C0">
        <w:rPr>
          <w:b/>
        </w:rPr>
        <w:t>Scrum</w:t>
      </w:r>
      <w:proofErr w:type="spellEnd"/>
      <w:r w:rsidRPr="003C37C0">
        <w:rPr>
          <w:b/>
        </w:rPr>
        <w:t xml:space="preserve"> Master</w:t>
      </w:r>
      <w:r>
        <w:t>:</w:t>
      </w:r>
      <w:r w:rsidRPr="003C37C0">
        <w:tab/>
      </w:r>
    </w:p>
    <w:p w:rsidR="003C37C0" w:rsidRDefault="003C37C0" w:rsidP="003C37C0">
      <w:pPr>
        <w:pStyle w:val="Listenabsatz"/>
        <w:numPr>
          <w:ilvl w:val="0"/>
          <w:numId w:val="1"/>
        </w:numPr>
      </w:pPr>
      <w:r>
        <w:t>Jede Woche wird gewechselt</w:t>
      </w:r>
      <w:r>
        <w:tab/>
      </w:r>
    </w:p>
    <w:p w:rsidR="003C37C0" w:rsidRPr="003C37C0" w:rsidRDefault="003C37C0" w:rsidP="003C37C0">
      <w:pPr>
        <w:rPr>
          <w:b/>
        </w:rPr>
      </w:pPr>
      <w:r w:rsidRPr="003C37C0">
        <w:rPr>
          <w:b/>
        </w:rPr>
        <w:t>Team</w:t>
      </w:r>
      <w:r>
        <w:rPr>
          <w:b/>
        </w:rPr>
        <w:t>:</w:t>
      </w:r>
      <w:r w:rsidRPr="003C37C0">
        <w:rPr>
          <w:b/>
        </w:rPr>
        <w:tab/>
      </w:r>
    </w:p>
    <w:p w:rsidR="003C37C0" w:rsidRDefault="003C37C0" w:rsidP="003C37C0">
      <w:pPr>
        <w:pStyle w:val="Listenabsatz"/>
        <w:numPr>
          <w:ilvl w:val="0"/>
          <w:numId w:val="1"/>
        </w:numPr>
      </w:pPr>
      <w:r>
        <w:t>Amato</w:t>
      </w:r>
      <w:r>
        <w:tab/>
        <w:t>Amedeo</w:t>
      </w:r>
    </w:p>
    <w:p w:rsidR="003C37C0" w:rsidRDefault="003C37C0" w:rsidP="003C37C0">
      <w:pPr>
        <w:pStyle w:val="Listenabsatz"/>
        <w:numPr>
          <w:ilvl w:val="0"/>
          <w:numId w:val="1"/>
        </w:numPr>
      </w:pPr>
      <w:r>
        <w:t>Koller</w:t>
      </w:r>
      <w:r>
        <w:tab/>
        <w:t>Remo</w:t>
      </w:r>
    </w:p>
    <w:p w:rsidR="003C37C0" w:rsidRDefault="003C37C0" w:rsidP="003C37C0">
      <w:pPr>
        <w:pStyle w:val="Listenabsatz"/>
        <w:numPr>
          <w:ilvl w:val="0"/>
          <w:numId w:val="1"/>
        </w:numPr>
      </w:pPr>
      <w:proofErr w:type="spellStart"/>
      <w:r>
        <w:t>Smelt</w:t>
      </w:r>
      <w:proofErr w:type="spellEnd"/>
      <w:r>
        <w:tab/>
        <w:t>Alexander</w:t>
      </w:r>
    </w:p>
    <w:p w:rsidR="003C37C0" w:rsidRDefault="003C37C0" w:rsidP="003C37C0">
      <w:pPr>
        <w:pStyle w:val="Listenabsatz"/>
        <w:numPr>
          <w:ilvl w:val="0"/>
          <w:numId w:val="1"/>
        </w:numPr>
      </w:pPr>
      <w:r>
        <w:t>Solis</w:t>
      </w:r>
      <w:r>
        <w:tab/>
        <w:t>Christoph</w:t>
      </w:r>
    </w:p>
    <w:p w:rsidR="003C37C0" w:rsidRDefault="003C37C0" w:rsidP="003C37C0">
      <w:pPr>
        <w:pStyle w:val="Listenabsatz"/>
        <w:numPr>
          <w:ilvl w:val="0"/>
          <w:numId w:val="1"/>
        </w:numPr>
      </w:pPr>
      <w:r>
        <w:t>Yesil</w:t>
      </w:r>
      <w:r>
        <w:tab/>
      </w:r>
      <w:proofErr w:type="spellStart"/>
      <w:r>
        <w:t>Egemen</w:t>
      </w:r>
      <w:proofErr w:type="spellEnd"/>
    </w:p>
    <w:p w:rsidR="002823C9" w:rsidRDefault="002823C9" w:rsidP="002823C9">
      <w:pPr>
        <w:ind w:left="360"/>
      </w:pPr>
    </w:p>
    <w:p w:rsidR="003C37C0" w:rsidRDefault="003C37C0" w:rsidP="003C37C0">
      <w:pPr>
        <w:pStyle w:val="berschrift2"/>
      </w:pPr>
      <w:proofErr w:type="spellStart"/>
      <w:r>
        <w:t>Scrum</w:t>
      </w:r>
      <w:proofErr w:type="spellEnd"/>
      <w:r>
        <w:t>-Planung</w:t>
      </w:r>
    </w:p>
    <w:p w:rsidR="003C37C0" w:rsidRDefault="003C37C0" w:rsidP="003C37C0">
      <w:r>
        <w:t xml:space="preserve">Zu Beginn wurden aus der Problembeschreibung, die verschiedenen Hauptfunktionalitäten abgeleitet. Diese </w:t>
      </w:r>
      <w:r w:rsidR="002823C9">
        <w:t xml:space="preserve">sogenannten User Stories </w:t>
      </w:r>
      <w:r>
        <w:t xml:space="preserve">wurden im </w:t>
      </w:r>
      <w:proofErr w:type="spellStart"/>
      <w:r>
        <w:t>Product</w:t>
      </w:r>
      <w:proofErr w:type="spellEnd"/>
      <w:r>
        <w:t xml:space="preserve"> </w:t>
      </w:r>
      <w:proofErr w:type="spellStart"/>
      <w:r>
        <w:t>Backlog</w:t>
      </w:r>
      <w:proofErr w:type="spellEnd"/>
      <w:r>
        <w:t xml:space="preserve"> („</w:t>
      </w:r>
      <w:r w:rsidRPr="003C37C0">
        <w:t>Product_Backlog.xlsx</w:t>
      </w:r>
      <w:r>
        <w:t xml:space="preserve">“) festgehalten, wo diese </w:t>
      </w:r>
      <w:r w:rsidR="002823C9">
        <w:t xml:space="preserve">von </w:t>
      </w:r>
      <w:proofErr w:type="spellStart"/>
      <w:r w:rsidR="002823C9">
        <w:t>Product</w:t>
      </w:r>
      <w:proofErr w:type="spellEnd"/>
      <w:r w:rsidR="002823C9">
        <w:t xml:space="preserve"> </w:t>
      </w:r>
      <w:proofErr w:type="spellStart"/>
      <w:r w:rsidR="002823C9">
        <w:t>Owner</w:t>
      </w:r>
      <w:proofErr w:type="spellEnd"/>
      <w:r w:rsidR="002823C9">
        <w:t xml:space="preserve"> </w:t>
      </w:r>
      <w:r>
        <w:t>auch nach Aufwand und Priorität sortiert wurden.</w:t>
      </w:r>
    </w:p>
    <w:p w:rsidR="002823C9" w:rsidRDefault="003C37C0" w:rsidP="003C37C0">
      <w:r>
        <w:t xml:space="preserve">Die Dauer der Sprints wurde auf eine Woche festgelegt. D.h. jede Woche wurden beim Sprint </w:t>
      </w:r>
      <w:proofErr w:type="spellStart"/>
      <w:r w:rsidR="002823C9">
        <w:t>Planning</w:t>
      </w:r>
      <w:proofErr w:type="spellEnd"/>
      <w:r w:rsidR="002823C9">
        <w:t xml:space="preserve"> </w:t>
      </w:r>
      <w:r>
        <w:t xml:space="preserve">Meeting einige </w:t>
      </w:r>
      <w:r w:rsidR="002823C9">
        <w:t xml:space="preserve">User Stories aus dem </w:t>
      </w:r>
      <w:proofErr w:type="spellStart"/>
      <w:r w:rsidR="002823C9">
        <w:t>Product</w:t>
      </w:r>
      <w:proofErr w:type="spellEnd"/>
      <w:r w:rsidR="002823C9">
        <w:t xml:space="preserve"> </w:t>
      </w:r>
      <w:proofErr w:type="spellStart"/>
      <w:r w:rsidR="002823C9">
        <w:t>Backlog</w:t>
      </w:r>
      <w:proofErr w:type="spellEnd"/>
      <w:r w:rsidR="002823C9">
        <w:t xml:space="preserve"> ausgewählt, und bearbeitet.</w:t>
      </w:r>
      <w:r w:rsidR="002823C9">
        <w:br/>
        <w:t xml:space="preserve">Dazu wurden die Stories in einzelne kleinere Teilfunktionalitäten zerlegt und im Team verteilt. Dies wurde in den Sprint </w:t>
      </w:r>
      <w:proofErr w:type="spellStart"/>
      <w:r w:rsidR="002823C9">
        <w:t>Backlogs</w:t>
      </w:r>
      <w:proofErr w:type="spellEnd"/>
      <w:r w:rsidR="002823C9">
        <w:t xml:space="preserve"> („Sprint_Backlog</w:t>
      </w:r>
      <w:r w:rsidR="002823C9" w:rsidRPr="002823C9">
        <w:t>.xlsx</w:t>
      </w:r>
      <w:r w:rsidR="002823C9">
        <w:t>“) festgehalten, für jeden Sprint gibt es ein eigenes Excel-Blatt.</w:t>
      </w:r>
    </w:p>
    <w:p w:rsidR="002823C9" w:rsidRDefault="002823C9" w:rsidP="003C37C0">
      <w:r>
        <w:t>Bei diesen Meetings wurde jeweils auch das Sprint Review des vorherigen Sprints durchgeführt.</w:t>
      </w:r>
    </w:p>
    <w:p w:rsidR="002823C9" w:rsidRDefault="002823C9" w:rsidP="003C37C0">
      <w:r>
        <w:t xml:space="preserve">Auf die Daily </w:t>
      </w:r>
      <w:proofErr w:type="spellStart"/>
      <w:r>
        <w:t>Scrums</w:t>
      </w:r>
      <w:proofErr w:type="spellEnd"/>
      <w:r>
        <w:t xml:space="preserve"> wurde aus Zeitgründen verzichtet.</w:t>
      </w:r>
    </w:p>
    <w:p w:rsidR="002823C9" w:rsidRPr="003C37C0" w:rsidRDefault="002823C9" w:rsidP="003C37C0"/>
    <w:p w:rsidR="003C37C0" w:rsidRDefault="003C37C0">
      <w:pPr>
        <w:rPr>
          <w:rFonts w:asciiTheme="majorHAnsi" w:eastAsiaTheme="majorEastAsia" w:hAnsiTheme="majorHAnsi" w:cstheme="majorBidi"/>
          <w:color w:val="2E74B5" w:themeColor="accent1" w:themeShade="BF"/>
          <w:sz w:val="32"/>
          <w:szCs w:val="32"/>
        </w:rPr>
      </w:pPr>
      <w:r>
        <w:br w:type="page"/>
      </w:r>
    </w:p>
    <w:p w:rsidR="003C37C0" w:rsidRDefault="003C37C0" w:rsidP="00345842">
      <w:pPr>
        <w:pStyle w:val="berschrift1"/>
      </w:pPr>
      <w:r>
        <w:lastRenderedPageBreak/>
        <w:t>Erfahrungen</w:t>
      </w:r>
    </w:p>
    <w:p w:rsidR="00345842" w:rsidRDefault="00345842" w:rsidP="00345842">
      <w:pPr>
        <w:pStyle w:val="berschrift2"/>
      </w:pPr>
      <w:r>
        <w:t>Sprint 0:</w:t>
      </w:r>
    </w:p>
    <w:p w:rsidR="00345842" w:rsidRDefault="00345842" w:rsidP="00345842">
      <w:pPr>
        <w:spacing w:after="0"/>
      </w:pPr>
      <w:r>
        <w:rPr>
          <w:b/>
          <w:u w:val="single"/>
        </w:rPr>
        <w:t>Überblick</w:t>
      </w:r>
      <w:r>
        <w:t>:</w:t>
      </w:r>
    </w:p>
    <w:p w:rsidR="00345842" w:rsidRDefault="00345842" w:rsidP="00345842">
      <w:pPr>
        <w:pStyle w:val="Listenabsatz"/>
        <w:numPr>
          <w:ilvl w:val="0"/>
          <w:numId w:val="2"/>
        </w:numPr>
        <w:spacing w:after="0" w:line="259" w:lineRule="auto"/>
        <w:ind w:left="709" w:hanging="425"/>
      </w:pPr>
      <w:r>
        <w:t>Das Team wurde gegründet.</w:t>
      </w:r>
    </w:p>
    <w:p w:rsidR="00345842" w:rsidRDefault="00345842" w:rsidP="00345842">
      <w:pPr>
        <w:pStyle w:val="Listenabsatz"/>
        <w:numPr>
          <w:ilvl w:val="0"/>
          <w:numId w:val="2"/>
        </w:numPr>
        <w:spacing w:after="0" w:line="259" w:lineRule="auto"/>
        <w:ind w:left="709" w:hanging="425"/>
      </w:pPr>
      <w:r>
        <w:t>Die Einzelnen Rollen im Team wurden verteilt.</w:t>
      </w:r>
    </w:p>
    <w:p w:rsidR="00345842" w:rsidRDefault="00345842" w:rsidP="00345842">
      <w:pPr>
        <w:pStyle w:val="Listenabsatz"/>
        <w:numPr>
          <w:ilvl w:val="0"/>
          <w:numId w:val="2"/>
        </w:numPr>
        <w:spacing w:after="0" w:line="259" w:lineRule="auto"/>
        <w:ind w:left="709" w:hanging="425"/>
      </w:pPr>
      <w:r>
        <w:t>Das Projekt und das Vorgehen wurden besprochen.</w:t>
      </w:r>
    </w:p>
    <w:p w:rsidR="00345842" w:rsidRDefault="00345842" w:rsidP="00345842">
      <w:pPr>
        <w:pStyle w:val="Listenabsatz"/>
        <w:numPr>
          <w:ilvl w:val="0"/>
          <w:numId w:val="2"/>
        </w:numPr>
        <w:spacing w:after="0" w:line="259" w:lineRule="auto"/>
        <w:ind w:left="709" w:hanging="425"/>
      </w:pPr>
      <w:r>
        <w:t>Gemeinsam wurde ein Erstentwurf vom Produktbacklog erstellt.</w:t>
      </w:r>
    </w:p>
    <w:p w:rsidR="00345842" w:rsidRDefault="00345842" w:rsidP="00345842">
      <w:pPr>
        <w:pStyle w:val="berschrift2"/>
      </w:pPr>
      <w:r>
        <w:t>Sprint 1 :</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Zusammenarbeit vom Team ist schlecht, da einige vom Team nicht zum Meeting erscheinen sind.</w:t>
      </w:r>
    </w:p>
    <w:p w:rsidR="00345842" w:rsidRDefault="00345842" w:rsidP="00345842">
      <w:pPr>
        <w:spacing w:after="0"/>
      </w:pPr>
      <w:r>
        <w:t>User Stories mussten die Teammitglieder (</w:t>
      </w:r>
      <w:proofErr w:type="spellStart"/>
      <w:r>
        <w:t>Egemen</w:t>
      </w:r>
      <w:proofErr w:type="spellEnd"/>
      <w:r>
        <w:t xml:space="preserve"> und Amedeo) unter sich ausmachen.</w:t>
      </w:r>
    </w:p>
    <w:p w:rsidR="00345842" w:rsidRDefault="00345842" w:rsidP="00345842">
      <w:pPr>
        <w:spacing w:after="0"/>
      </w:pPr>
    </w:p>
    <w:p w:rsidR="00345842" w:rsidRPr="00F6204A" w:rsidRDefault="00345842" w:rsidP="00345842">
      <w:pPr>
        <w:spacing w:after="0"/>
        <w:rPr>
          <w:b/>
          <w:u w:val="single"/>
        </w:rPr>
      </w:pPr>
      <w:r w:rsidRPr="00F6204A">
        <w:rPr>
          <w:b/>
          <w:u w:val="single"/>
        </w:rPr>
        <w:t>Feststellung:</w:t>
      </w:r>
    </w:p>
    <w:p w:rsidR="00345842" w:rsidRDefault="00345842" w:rsidP="00345842">
      <w:pPr>
        <w:spacing w:after="0"/>
      </w:pPr>
      <w:r>
        <w:t>Teamarbeit und Verlässlichkeit der einzelnen Teammitglieder muss besser werden.</w:t>
      </w:r>
    </w:p>
    <w:p w:rsidR="00345842" w:rsidRDefault="00345842" w:rsidP="00345842">
      <w:pPr>
        <w:pStyle w:val="berschrift2"/>
      </w:pPr>
      <w:r>
        <w:t>Sprint 2:</w:t>
      </w:r>
    </w:p>
    <w:p w:rsidR="00345842" w:rsidRPr="00F6204A" w:rsidRDefault="00345842" w:rsidP="00345842">
      <w:pPr>
        <w:spacing w:after="0"/>
        <w:rPr>
          <w:b/>
          <w:u w:val="single"/>
        </w:rPr>
      </w:pPr>
      <w:r w:rsidRPr="00F6204A">
        <w:rPr>
          <w:b/>
          <w:u w:val="single"/>
        </w:rPr>
        <w:t>Problem:</w:t>
      </w:r>
    </w:p>
    <w:p w:rsidR="00345842" w:rsidRDefault="00345842" w:rsidP="00345842">
      <w:pPr>
        <w:spacing w:after="0"/>
      </w:pPr>
      <w:r>
        <w:t>Da wieder das Team nicht vollzählig war, wurde beschlossen Verbesserungsmassnahmeneinzuleiten.</w:t>
      </w:r>
    </w:p>
    <w:p w:rsidR="00345842" w:rsidRDefault="00345842" w:rsidP="00345842">
      <w:pPr>
        <w:spacing w:after="0"/>
      </w:pPr>
    </w:p>
    <w:p w:rsidR="00345842" w:rsidRDefault="00345842" w:rsidP="00345842">
      <w:pPr>
        <w:spacing w:after="0"/>
        <w:rPr>
          <w:b/>
          <w:u w:val="single"/>
        </w:rPr>
      </w:pPr>
      <w:r w:rsidRPr="00F6204A">
        <w:rPr>
          <w:b/>
          <w:u w:val="single"/>
        </w:rPr>
        <w:t>Feststellung:</w:t>
      </w:r>
    </w:p>
    <w:p w:rsidR="00345842" w:rsidRDefault="00345842" w:rsidP="00345842">
      <w:pPr>
        <w:spacing w:after="0"/>
      </w:pPr>
      <w:r>
        <w:t>SCRUM baut auf ein gutes Team auf. Wenn das Team nicht funktioniert und mehrere Teammitglieder nicht effektiv arbeiten, ist das gesamte Projekt gefährdet und kann scheitern.</w:t>
      </w:r>
    </w:p>
    <w:p w:rsidR="00345842" w:rsidRDefault="00345842" w:rsidP="00345842">
      <w:pPr>
        <w:pStyle w:val="berschrift2"/>
      </w:pPr>
      <w:r>
        <w:t>Sprint 3:</w:t>
      </w:r>
    </w:p>
    <w:p w:rsidR="00345842" w:rsidRPr="00D20C25" w:rsidRDefault="00345842" w:rsidP="00345842">
      <w:pPr>
        <w:spacing w:after="0"/>
        <w:rPr>
          <w:b/>
          <w:u w:val="single"/>
        </w:rPr>
      </w:pPr>
      <w:r w:rsidRPr="00F6204A">
        <w:rPr>
          <w:b/>
          <w:u w:val="single"/>
        </w:rPr>
        <w:t>Feststellung:</w:t>
      </w:r>
    </w:p>
    <w:p w:rsidR="00345842" w:rsidRDefault="00345842" w:rsidP="00345842">
      <w:r>
        <w:t>Das Team erscheint wieder vollständig. Das Projekt kommt gut voran.</w:t>
      </w:r>
    </w:p>
    <w:p w:rsidR="00345842" w:rsidRDefault="00345842" w:rsidP="00345842">
      <w:pPr>
        <w:pStyle w:val="berschrift2"/>
      </w:pPr>
      <w:r>
        <w:t>Sprint 4:</w:t>
      </w:r>
    </w:p>
    <w:p w:rsidR="00345842" w:rsidRDefault="00345842" w:rsidP="00345842">
      <w:r w:rsidRPr="00F6204A">
        <w:rPr>
          <w:b/>
          <w:u w:val="single"/>
        </w:rPr>
        <w:t>Feststellung</w:t>
      </w:r>
      <w:r w:rsidRPr="00D20C25">
        <w:rPr>
          <w:b/>
          <w:u w:val="single"/>
        </w:rPr>
        <w:t>:</w:t>
      </w:r>
      <w:r>
        <w:rPr>
          <w:b/>
          <w:u w:val="single"/>
        </w:rPr>
        <w:br/>
      </w:r>
      <w:r>
        <w:t xml:space="preserve">Die Erfahrung zeigt, dass </w:t>
      </w:r>
      <w:proofErr w:type="spellStart"/>
      <w:r>
        <w:t>Scrum</w:t>
      </w:r>
      <w:proofErr w:type="spellEnd"/>
      <w:r>
        <w:t xml:space="preserve"> in dieser Schul-Umgebung nicht funktioniert. Teilfunktionalitäten einer User Story können nicht gut von mehreren Personen implementiert werden. Dazu müsste eine bessere Kommunikation (auch während dem Programmieren) stattfinden, was in 2 Stunden pro Woche nicht  möglich ist.</w:t>
      </w:r>
    </w:p>
    <w:p w:rsidR="00345842" w:rsidRDefault="00345842" w:rsidP="00345842">
      <w:pPr>
        <w:pStyle w:val="berschrift2"/>
      </w:pPr>
      <w:r>
        <w:t>Sprint 5:</w:t>
      </w:r>
    </w:p>
    <w:p w:rsidR="00345842" w:rsidRDefault="00345842" w:rsidP="00345842">
      <w:r w:rsidRPr="00F6204A">
        <w:rPr>
          <w:b/>
          <w:u w:val="single"/>
        </w:rPr>
        <w:t>Feststellung</w:t>
      </w:r>
      <w:r w:rsidRPr="00D20C25">
        <w:rPr>
          <w:b/>
          <w:u w:val="single"/>
        </w:rPr>
        <w:t>:</w:t>
      </w:r>
      <w:r>
        <w:rPr>
          <w:b/>
          <w:u w:val="single"/>
        </w:rPr>
        <w:br/>
      </w:r>
      <w:r>
        <w:t>Ein Teilnehmer ist und wird aufgrund eines Unfalls eine Weile ausfallen. Ein weiterer hatte ein Vorfall in der Familie was ein Treffen mit den restlichen Teilnehmer unmöglich machte.</w:t>
      </w:r>
    </w:p>
    <w:p w:rsidR="00345842" w:rsidRDefault="00345842" w:rsidP="00345842">
      <w:pPr>
        <w:spacing w:after="0"/>
      </w:pPr>
      <w:r>
        <w:t xml:space="preserve">Ist noch einer Krank wie in dieser Woche, so ist es unmöglich ein persönliches Treffen über zwei Standorte zu organisieren. Es bleibt also nur die Kommunikation über Email oder Telefon, was an der Teammotivation und Effizienz nagt. </w:t>
      </w:r>
    </w:p>
    <w:p w:rsidR="00345842" w:rsidRDefault="00345842" w:rsidP="00345842">
      <w:pPr>
        <w:spacing w:after="0"/>
      </w:pPr>
      <w:r>
        <w:t xml:space="preserve">Trotzdem dank zwei sehr motivierenden und hilfsbereiten Studenten sind wir auf gutem Wege das Projekt fertigzustellen. </w:t>
      </w:r>
    </w:p>
    <w:p w:rsidR="003C37C0" w:rsidRDefault="003C37C0">
      <w:pPr>
        <w:rPr>
          <w:rFonts w:asciiTheme="majorHAnsi" w:eastAsiaTheme="majorEastAsia" w:hAnsiTheme="majorHAnsi" w:cstheme="majorBidi"/>
          <w:color w:val="2E74B5" w:themeColor="accent1" w:themeShade="BF"/>
          <w:sz w:val="32"/>
          <w:szCs w:val="32"/>
        </w:rPr>
      </w:pPr>
    </w:p>
    <w:p w:rsidR="00836E3B" w:rsidRDefault="00836E3B" w:rsidP="00836E3B">
      <w:pPr>
        <w:pStyle w:val="berschrift2"/>
      </w:pPr>
      <w:r>
        <w:lastRenderedPageBreak/>
        <w:t>Sprint 6:</w:t>
      </w:r>
    </w:p>
    <w:p w:rsidR="00836E3B" w:rsidRDefault="00836E3B" w:rsidP="00836E3B">
      <w:r w:rsidRPr="00F6204A">
        <w:rPr>
          <w:b/>
          <w:u w:val="single"/>
        </w:rPr>
        <w:t>Feststellung</w:t>
      </w:r>
      <w:r w:rsidRPr="00D20C25">
        <w:rPr>
          <w:b/>
          <w:u w:val="single"/>
        </w:rPr>
        <w:t>:</w:t>
      </w:r>
      <w:r>
        <w:rPr>
          <w:b/>
          <w:u w:val="single"/>
        </w:rPr>
        <w:br/>
      </w:r>
      <w:r w:rsidR="00501E12">
        <w:t xml:space="preserve">Bis auf einige Punkte, an welchen leider schon seit mehreren Sprints ohne nennenswerten Fortschritt gearbeitet wird,  wurde das Spiel soweit fertig gestellt. </w:t>
      </w:r>
    </w:p>
    <w:p w:rsidR="00836E3B" w:rsidRDefault="00836E3B" w:rsidP="00836E3B">
      <w:pPr>
        <w:pStyle w:val="berschrift2"/>
      </w:pPr>
      <w:r>
        <w:t>Sprint 7:</w:t>
      </w:r>
    </w:p>
    <w:p w:rsidR="00836E3B" w:rsidRDefault="00836E3B" w:rsidP="00836E3B">
      <w:r w:rsidRPr="00F6204A">
        <w:rPr>
          <w:b/>
          <w:u w:val="single"/>
        </w:rPr>
        <w:t>Feststellung</w:t>
      </w:r>
      <w:r w:rsidRPr="00D20C25">
        <w:rPr>
          <w:b/>
          <w:u w:val="single"/>
        </w:rPr>
        <w:t>:</w:t>
      </w:r>
      <w:r>
        <w:rPr>
          <w:b/>
          <w:u w:val="single"/>
        </w:rPr>
        <w:br/>
      </w:r>
      <w:r w:rsidR="00501E12">
        <w:t>Die restlichen Punkte wurden schlussendlich anderen Teammitgliedern zugewiesen, welche diese nun auch rechtzeitig umgesetzt haben.</w:t>
      </w:r>
      <w:r w:rsidR="00C4382A">
        <w:t xml:space="preserve"> Das Spiel wurde nach sieben Sprints somit fertiggestellt!</w:t>
      </w:r>
    </w:p>
    <w:p w:rsidR="00836E3B" w:rsidRPr="00836E3B" w:rsidRDefault="00223D89" w:rsidP="00836E3B">
      <w:r>
        <w:t>Das Spiel wurde von allen auf Fehler getestet. Es wurden keine gefunden.</w:t>
      </w:r>
      <w:r>
        <w:br/>
        <w:t>Ausserdem wurde der</w:t>
      </w:r>
      <w:r w:rsidR="00501E12">
        <w:t xml:space="preserve"> Code auch etwas aufgeräumt und fertig dokumentiert. </w:t>
      </w:r>
    </w:p>
    <w:p w:rsidR="003C37C0" w:rsidRDefault="003C37C0" w:rsidP="003C37C0">
      <w:pPr>
        <w:pStyle w:val="berschrift1"/>
      </w:pPr>
      <w:r>
        <w:t>Vergleich der Prozesse</w:t>
      </w:r>
    </w:p>
    <w:p w:rsidR="00C951AD" w:rsidRDefault="00C951AD" w:rsidP="00C951AD">
      <w:pPr>
        <w:pStyle w:val="berschrift2"/>
      </w:pPr>
      <w:proofErr w:type="spellStart"/>
      <w:r>
        <w:t>Scrum</w:t>
      </w:r>
      <w:proofErr w:type="spellEnd"/>
      <w:r>
        <w:t xml:space="preserve"> vs. Wasserfallmodell</w:t>
      </w:r>
    </w:p>
    <w:p w:rsidR="00C951AD" w:rsidRDefault="00C951AD" w:rsidP="00C951AD">
      <w:r>
        <w:t>Beim Wasserfallmodell wird auf feste Anforderungen und klare Phasenabgrenzung gesetzt.</w:t>
      </w:r>
    </w:p>
    <w:p w:rsidR="003657F4" w:rsidRDefault="003657F4" w:rsidP="003657F4">
      <w:pPr>
        <w:jc w:val="center"/>
      </w:pPr>
      <w:r>
        <w:rPr>
          <w:noProof/>
          <w:lang w:val="de-LI" w:eastAsia="de-LI"/>
        </w:rPr>
        <w:drawing>
          <wp:inline distT="0" distB="0" distL="0" distR="0" wp14:anchorId="17033DD4" wp14:editId="4406A973">
            <wp:extent cx="4438806" cy="2314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6803" cy="2318745"/>
                    </a:xfrm>
                    <a:prstGeom prst="rect">
                      <a:avLst/>
                    </a:prstGeom>
                  </pic:spPr>
                </pic:pic>
              </a:graphicData>
            </a:graphic>
          </wp:inline>
        </w:drawing>
      </w:r>
    </w:p>
    <w:p w:rsidR="003657F4" w:rsidRDefault="003657F4" w:rsidP="003657F4">
      <w:pPr>
        <w:jc w:val="center"/>
      </w:pPr>
    </w:p>
    <w:p w:rsidR="00C951AD" w:rsidRDefault="00C951AD" w:rsidP="00C951AD">
      <w:proofErr w:type="spellStart"/>
      <w:r>
        <w:t>Scrum</w:t>
      </w:r>
      <w:proofErr w:type="spellEnd"/>
      <w:r>
        <w:t xml:space="preserve"> hingegen setzt auf flexible Anforderungen und dynamische Implementierung</w:t>
      </w:r>
      <w:r w:rsidR="003657F4">
        <w:t xml:space="preserve">, die während dem Projektverlauf fortlaufend </w:t>
      </w:r>
      <w:r w:rsidR="00C83F17">
        <w:t>angepasst</w:t>
      </w:r>
      <w:r w:rsidR="003657F4">
        <w:t xml:space="preserve"> werden.</w:t>
      </w:r>
    </w:p>
    <w:p w:rsidR="0057244C" w:rsidRPr="00923EE5" w:rsidRDefault="003657F4" w:rsidP="00923EE5">
      <w:pPr>
        <w:jc w:val="center"/>
      </w:pPr>
      <w:r>
        <w:rPr>
          <w:noProof/>
          <w:lang w:val="de-LI" w:eastAsia="de-LI"/>
        </w:rPr>
        <w:drawing>
          <wp:inline distT="0" distB="0" distL="0" distR="0">
            <wp:extent cx="4438650" cy="2219325"/>
            <wp:effectExtent l="0" t="0" r="0" b="0"/>
            <wp:docPr id="1" name="Grafik 1" descr="File:Scrum proce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crum process.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368" cy="2220184"/>
                    </a:xfrm>
                    <a:prstGeom prst="rect">
                      <a:avLst/>
                    </a:prstGeom>
                    <a:noFill/>
                    <a:ln>
                      <a:noFill/>
                    </a:ln>
                  </pic:spPr>
                </pic:pic>
              </a:graphicData>
            </a:graphic>
          </wp:inline>
        </w:drawing>
      </w:r>
    </w:p>
    <w:p w:rsidR="003657F4" w:rsidRDefault="003719B7" w:rsidP="003719B7">
      <w:pPr>
        <w:pStyle w:val="berschrift3"/>
      </w:pPr>
      <w:r>
        <w:lastRenderedPageBreak/>
        <w:t>Vorteile</w:t>
      </w:r>
    </w:p>
    <w:p w:rsidR="003719B7" w:rsidRDefault="003719B7" w:rsidP="003719B7">
      <w:pPr>
        <w:rPr>
          <w:b/>
        </w:rPr>
      </w:pPr>
      <w:proofErr w:type="spellStart"/>
      <w:r w:rsidRPr="003719B7">
        <w:rPr>
          <w:b/>
        </w:rPr>
        <w:t>Scrum</w:t>
      </w:r>
      <w:proofErr w:type="spellEnd"/>
      <w:r w:rsidRPr="003719B7">
        <w:rPr>
          <w:b/>
        </w:rPr>
        <w:t>:</w:t>
      </w:r>
    </w:p>
    <w:p w:rsidR="003719B7" w:rsidRPr="003719B7" w:rsidRDefault="003719B7" w:rsidP="003719B7">
      <w:pPr>
        <w:pStyle w:val="Listenabsatz"/>
        <w:numPr>
          <w:ilvl w:val="0"/>
          <w:numId w:val="1"/>
        </w:numPr>
        <w:rPr>
          <w:b/>
        </w:rPr>
      </w:pPr>
      <w:r>
        <w:t>Flexibilität</w:t>
      </w:r>
    </w:p>
    <w:p w:rsidR="003719B7" w:rsidRPr="001739FF" w:rsidRDefault="003719B7" w:rsidP="003719B7">
      <w:pPr>
        <w:pStyle w:val="Listenabsatz"/>
        <w:numPr>
          <w:ilvl w:val="0"/>
          <w:numId w:val="1"/>
        </w:numPr>
        <w:rPr>
          <w:b/>
        </w:rPr>
      </w:pPr>
      <w:r>
        <w:t>Gegenseitige Kontrolle</w:t>
      </w:r>
      <w:r w:rsidR="001739FF">
        <w:t xml:space="preserve"> im Team</w:t>
      </w:r>
    </w:p>
    <w:p w:rsidR="001739FF" w:rsidRPr="00151723" w:rsidRDefault="001739FF" w:rsidP="003719B7">
      <w:pPr>
        <w:pStyle w:val="Listenabsatz"/>
        <w:numPr>
          <w:ilvl w:val="0"/>
          <w:numId w:val="1"/>
        </w:numPr>
        <w:rPr>
          <w:b/>
        </w:rPr>
      </w:pPr>
      <w:r>
        <w:t>Keine aufwändige Planung im Voraus nötig</w:t>
      </w:r>
    </w:p>
    <w:p w:rsidR="00151723" w:rsidRPr="001739FF" w:rsidRDefault="00151723" w:rsidP="003719B7">
      <w:pPr>
        <w:pStyle w:val="Listenabsatz"/>
        <w:numPr>
          <w:ilvl w:val="0"/>
          <w:numId w:val="1"/>
        </w:numPr>
        <w:rPr>
          <w:b/>
        </w:rPr>
      </w:pPr>
      <w:r>
        <w:t>Feedback vom Kunden während Projekt möglich</w:t>
      </w:r>
    </w:p>
    <w:p w:rsidR="001739FF" w:rsidRDefault="001739FF" w:rsidP="001739FF">
      <w:pPr>
        <w:rPr>
          <w:b/>
        </w:rPr>
      </w:pPr>
      <w:r>
        <w:rPr>
          <w:b/>
        </w:rPr>
        <w:t>Wasserfall:</w:t>
      </w:r>
    </w:p>
    <w:p w:rsidR="001739FF" w:rsidRDefault="001739FF" w:rsidP="001739FF">
      <w:pPr>
        <w:pStyle w:val="Listenabsatz"/>
        <w:numPr>
          <w:ilvl w:val="0"/>
          <w:numId w:val="1"/>
        </w:numPr>
      </w:pPr>
      <w:r w:rsidRPr="001739FF">
        <w:t>Klare Planung</w:t>
      </w:r>
    </w:p>
    <w:p w:rsidR="001739FF" w:rsidRDefault="001739FF" w:rsidP="001739FF">
      <w:pPr>
        <w:pStyle w:val="Listenabsatz"/>
        <w:numPr>
          <w:ilvl w:val="0"/>
          <w:numId w:val="1"/>
        </w:numPr>
      </w:pPr>
      <w:r>
        <w:t>Durch stabile Anforderungen sind gute Kosten- und Aufwandschätzungen möglich</w:t>
      </w:r>
    </w:p>
    <w:p w:rsidR="001739FF" w:rsidRDefault="001739FF">
      <w:pPr>
        <w:rPr>
          <w:rFonts w:asciiTheme="majorHAnsi" w:eastAsiaTheme="majorEastAsia" w:hAnsiTheme="majorHAnsi" w:cstheme="majorBidi"/>
          <w:color w:val="C45911" w:themeColor="accent2" w:themeShade="BF"/>
          <w:sz w:val="32"/>
          <w:szCs w:val="32"/>
        </w:rPr>
      </w:pPr>
    </w:p>
    <w:p w:rsidR="001739FF" w:rsidRPr="001739FF" w:rsidRDefault="001739FF" w:rsidP="001739FF">
      <w:pPr>
        <w:pStyle w:val="berschrift3"/>
      </w:pPr>
      <w:r>
        <w:t>Nachteile</w:t>
      </w:r>
    </w:p>
    <w:p w:rsidR="003C37C0" w:rsidRPr="001739FF" w:rsidRDefault="001739FF" w:rsidP="003C37C0">
      <w:pPr>
        <w:rPr>
          <w:b/>
        </w:rPr>
      </w:pPr>
      <w:proofErr w:type="spellStart"/>
      <w:r w:rsidRPr="001739FF">
        <w:rPr>
          <w:b/>
        </w:rPr>
        <w:t>Scrum</w:t>
      </w:r>
      <w:proofErr w:type="spellEnd"/>
      <w:r w:rsidRPr="001739FF">
        <w:rPr>
          <w:b/>
        </w:rPr>
        <w:t>:</w:t>
      </w:r>
    </w:p>
    <w:p w:rsidR="001739FF" w:rsidRDefault="001739FF" w:rsidP="001739FF">
      <w:pPr>
        <w:pStyle w:val="Listenabsatz"/>
        <w:numPr>
          <w:ilvl w:val="0"/>
          <w:numId w:val="1"/>
        </w:numPr>
      </w:pPr>
      <w:r>
        <w:t>Keine Analysephase</w:t>
      </w:r>
    </w:p>
    <w:p w:rsidR="00151723" w:rsidRDefault="00151723" w:rsidP="001739FF">
      <w:pPr>
        <w:pStyle w:val="Listenabsatz"/>
        <w:numPr>
          <w:ilvl w:val="0"/>
          <w:numId w:val="1"/>
        </w:numPr>
      </w:pPr>
      <w:r>
        <w:t>Kein Pflichtenheft (juristische Absicherung)</w:t>
      </w:r>
    </w:p>
    <w:p w:rsidR="001739FF" w:rsidRDefault="001739FF" w:rsidP="001739FF">
      <w:pPr>
        <w:pStyle w:val="Listenabsatz"/>
        <w:numPr>
          <w:ilvl w:val="0"/>
          <w:numId w:val="1"/>
        </w:numPr>
      </w:pPr>
      <w:r>
        <w:t>Kein Überblick über die Software-Architektur</w:t>
      </w:r>
      <w:bookmarkStart w:id="0" w:name="_GoBack"/>
      <w:bookmarkEnd w:id="0"/>
    </w:p>
    <w:p w:rsidR="001739FF" w:rsidRDefault="001739FF" w:rsidP="00151723">
      <w:pPr>
        <w:pStyle w:val="Listenabsatz"/>
        <w:numPr>
          <w:ilvl w:val="0"/>
          <w:numId w:val="1"/>
        </w:numPr>
      </w:pPr>
      <w:r>
        <w:t>Hoher Kommunikationsaufwand mit dem gesamten Team</w:t>
      </w:r>
      <w:r w:rsidR="003F3EDD">
        <w:t xml:space="preserve"> nötig</w:t>
      </w:r>
    </w:p>
    <w:p w:rsidR="00151723" w:rsidRPr="00151723" w:rsidRDefault="00151723" w:rsidP="00151723">
      <w:pPr>
        <w:rPr>
          <w:b/>
        </w:rPr>
      </w:pPr>
      <w:r w:rsidRPr="00151723">
        <w:rPr>
          <w:b/>
        </w:rPr>
        <w:t>Wasserfall:</w:t>
      </w:r>
    </w:p>
    <w:p w:rsidR="00151723" w:rsidRDefault="00151723" w:rsidP="00151723">
      <w:pPr>
        <w:pStyle w:val="Listenabsatz"/>
        <w:numPr>
          <w:ilvl w:val="0"/>
          <w:numId w:val="1"/>
        </w:numPr>
      </w:pPr>
      <w:r>
        <w:t>Klare Abgrenzung und Abfolge der Phasen nicht realistisch</w:t>
      </w:r>
    </w:p>
    <w:p w:rsidR="00151723" w:rsidRDefault="00151723" w:rsidP="00151723">
      <w:pPr>
        <w:pStyle w:val="Listenabsatz"/>
        <w:numPr>
          <w:ilvl w:val="0"/>
          <w:numId w:val="1"/>
        </w:numPr>
      </w:pPr>
      <w:r>
        <w:t>Aufwändige Analyse am Anfang</w:t>
      </w:r>
    </w:p>
    <w:p w:rsidR="00151723" w:rsidRPr="003C37C0" w:rsidRDefault="00151723" w:rsidP="00151723">
      <w:pPr>
        <w:pStyle w:val="Listenabsatz"/>
        <w:numPr>
          <w:ilvl w:val="0"/>
          <w:numId w:val="1"/>
        </w:numPr>
      </w:pPr>
      <w:r>
        <w:t>Anpassung des Konzepts in Nachhinein sehr aufwändig</w:t>
      </w:r>
    </w:p>
    <w:sectPr w:rsidR="00151723" w:rsidRPr="003C37C0">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DE9" w:rsidRDefault="00BD3DE9" w:rsidP="00F0212E">
      <w:pPr>
        <w:spacing w:after="0" w:line="240" w:lineRule="auto"/>
      </w:pPr>
      <w:r>
        <w:separator/>
      </w:r>
    </w:p>
  </w:endnote>
  <w:endnote w:type="continuationSeparator" w:id="0">
    <w:p w:rsidR="00BD3DE9" w:rsidRDefault="00BD3DE9" w:rsidP="00F02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Fuzeile"/>
    </w:pPr>
    <w:r>
      <w:tab/>
    </w:r>
    <w:r>
      <w:tab/>
      <w:t xml:space="preserve">Seite </w:t>
    </w:r>
    <w:r>
      <w:fldChar w:fldCharType="begin"/>
    </w:r>
    <w:r>
      <w:instrText xml:space="preserve"> PAGE  \* Arabic  \* MERGEFORMAT </w:instrText>
    </w:r>
    <w:r>
      <w:fldChar w:fldCharType="separate"/>
    </w:r>
    <w:r w:rsidR="00C91A99">
      <w:rPr>
        <w:noProof/>
      </w:rPr>
      <w:t>4</w:t>
    </w:r>
    <w:r>
      <w:fldChar w:fldCharType="end"/>
    </w:r>
    <w:r>
      <w:t xml:space="preserve"> | </w:t>
    </w:r>
    <w:fldSimple w:instr=" NUMPAGES  \* Arabic  \* MERGEFORMAT ">
      <w:r w:rsidR="00C91A99">
        <w:rPr>
          <w:noProof/>
        </w:rPr>
        <w:t>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DE9" w:rsidRDefault="00BD3DE9" w:rsidP="00F0212E">
      <w:pPr>
        <w:spacing w:after="0" w:line="240" w:lineRule="auto"/>
      </w:pPr>
      <w:r>
        <w:separator/>
      </w:r>
    </w:p>
  </w:footnote>
  <w:footnote w:type="continuationSeparator" w:id="0">
    <w:p w:rsidR="00BD3DE9" w:rsidRDefault="00BD3DE9" w:rsidP="00F021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12E" w:rsidRDefault="00F0212E">
    <w:pPr>
      <w:pStyle w:val="Kopfzeile"/>
    </w:pPr>
    <w:proofErr w:type="spellStart"/>
    <w:r>
      <w:t>Scrum</w:t>
    </w:r>
    <w:proofErr w:type="spellEnd"/>
    <w:r>
      <w:t>-Dokumentation</w:t>
    </w:r>
    <w:r>
      <w:tab/>
    </w:r>
    <w:r>
      <w:tab/>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11F2B"/>
    <w:multiLevelType w:val="hybridMultilevel"/>
    <w:tmpl w:val="8A88ED28"/>
    <w:lvl w:ilvl="0" w:tplc="7A72E75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1870D7"/>
    <w:multiLevelType w:val="hybridMultilevel"/>
    <w:tmpl w:val="5C581386"/>
    <w:lvl w:ilvl="0" w:tplc="684CAC30">
      <w:numFmt w:val="bullet"/>
      <w:lvlText w:val="•"/>
      <w:lvlJc w:val="left"/>
      <w:pPr>
        <w:ind w:left="1425" w:hanging="705"/>
      </w:pPr>
      <w:rPr>
        <w:rFonts w:ascii="Calibri" w:eastAsiaTheme="minorHAnsi" w:hAnsi="Calibri"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7C0"/>
    <w:rsid w:val="00122650"/>
    <w:rsid w:val="00151723"/>
    <w:rsid w:val="001739FF"/>
    <w:rsid w:val="001804CC"/>
    <w:rsid w:val="00223D89"/>
    <w:rsid w:val="002823C9"/>
    <w:rsid w:val="00345842"/>
    <w:rsid w:val="003657F4"/>
    <w:rsid w:val="003719B7"/>
    <w:rsid w:val="003C37C0"/>
    <w:rsid w:val="003F3EDD"/>
    <w:rsid w:val="00501E12"/>
    <w:rsid w:val="0057244C"/>
    <w:rsid w:val="00836E3B"/>
    <w:rsid w:val="00923EE5"/>
    <w:rsid w:val="00BD3DE9"/>
    <w:rsid w:val="00C01F3D"/>
    <w:rsid w:val="00C4382A"/>
    <w:rsid w:val="00C83F17"/>
    <w:rsid w:val="00C91A99"/>
    <w:rsid w:val="00C951AD"/>
    <w:rsid w:val="00F0212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8DF96C-1EC9-470D-BEFD-4C53377AE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5842"/>
  </w:style>
  <w:style w:type="paragraph" w:styleId="berschrift1">
    <w:name w:val="heading 1"/>
    <w:basedOn w:val="Standard"/>
    <w:next w:val="Standard"/>
    <w:link w:val="berschrift1Zchn"/>
    <w:uiPriority w:val="9"/>
    <w:qFormat/>
    <w:rsid w:val="0034584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34584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34584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34584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34584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34584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34584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34584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34584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584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345842"/>
    <w:rPr>
      <w:rFonts w:asciiTheme="majorHAnsi" w:eastAsiaTheme="majorEastAsia" w:hAnsiTheme="majorHAnsi" w:cstheme="majorBidi"/>
      <w:color w:val="262626" w:themeColor="text1" w:themeTint="D9"/>
      <w:sz w:val="96"/>
      <w:szCs w:val="96"/>
    </w:rPr>
  </w:style>
  <w:style w:type="character" w:customStyle="1" w:styleId="berschrift1Zchn">
    <w:name w:val="Überschrift 1 Zchn"/>
    <w:basedOn w:val="Absatz-Standardschriftart"/>
    <w:link w:val="berschrift1"/>
    <w:uiPriority w:val="9"/>
    <w:rsid w:val="00345842"/>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345842"/>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345842"/>
    <w:rPr>
      <w:rFonts w:asciiTheme="majorHAnsi" w:eastAsiaTheme="majorEastAsia" w:hAnsiTheme="majorHAnsi" w:cstheme="majorBidi"/>
      <w:color w:val="C45911" w:themeColor="accent2" w:themeShade="BF"/>
      <w:sz w:val="32"/>
      <w:szCs w:val="32"/>
    </w:rPr>
  </w:style>
  <w:style w:type="paragraph" w:styleId="Listenabsatz">
    <w:name w:val="List Paragraph"/>
    <w:basedOn w:val="Standard"/>
    <w:uiPriority w:val="34"/>
    <w:qFormat/>
    <w:rsid w:val="003C37C0"/>
    <w:pPr>
      <w:ind w:left="720"/>
      <w:contextualSpacing/>
    </w:pPr>
  </w:style>
  <w:style w:type="character" w:customStyle="1" w:styleId="berschrift4Zchn">
    <w:name w:val="Überschrift 4 Zchn"/>
    <w:basedOn w:val="Absatz-Standardschriftart"/>
    <w:link w:val="berschrift4"/>
    <w:uiPriority w:val="9"/>
    <w:semiHidden/>
    <w:rsid w:val="00345842"/>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345842"/>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345842"/>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345842"/>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345842"/>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345842"/>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345842"/>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345842"/>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345842"/>
    <w:rPr>
      <w:caps/>
      <w:color w:val="404040" w:themeColor="text1" w:themeTint="BF"/>
      <w:spacing w:val="20"/>
      <w:sz w:val="28"/>
      <w:szCs w:val="28"/>
    </w:rPr>
  </w:style>
  <w:style w:type="character" w:styleId="Fett">
    <w:name w:val="Strong"/>
    <w:basedOn w:val="Absatz-Standardschriftart"/>
    <w:uiPriority w:val="22"/>
    <w:qFormat/>
    <w:rsid w:val="00345842"/>
    <w:rPr>
      <w:b/>
      <w:bCs/>
    </w:rPr>
  </w:style>
  <w:style w:type="character" w:styleId="Hervorhebung">
    <w:name w:val="Emphasis"/>
    <w:basedOn w:val="Absatz-Standardschriftart"/>
    <w:uiPriority w:val="20"/>
    <w:qFormat/>
    <w:rsid w:val="00345842"/>
    <w:rPr>
      <w:i/>
      <w:iCs/>
      <w:color w:val="000000" w:themeColor="text1"/>
    </w:rPr>
  </w:style>
  <w:style w:type="paragraph" w:styleId="KeinLeerraum">
    <w:name w:val="No Spacing"/>
    <w:uiPriority w:val="1"/>
    <w:qFormat/>
    <w:rsid w:val="00345842"/>
    <w:pPr>
      <w:spacing w:after="0" w:line="240" w:lineRule="auto"/>
    </w:pPr>
  </w:style>
  <w:style w:type="paragraph" w:styleId="Zitat">
    <w:name w:val="Quote"/>
    <w:basedOn w:val="Standard"/>
    <w:next w:val="Standard"/>
    <w:link w:val="ZitatZchn"/>
    <w:uiPriority w:val="29"/>
    <w:qFormat/>
    <w:rsid w:val="003458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345842"/>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34584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345842"/>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345842"/>
    <w:rPr>
      <w:i/>
      <w:iCs/>
      <w:color w:val="595959" w:themeColor="text1" w:themeTint="A6"/>
    </w:rPr>
  </w:style>
  <w:style w:type="character" w:styleId="IntensiveHervorhebung">
    <w:name w:val="Intense Emphasis"/>
    <w:basedOn w:val="Absatz-Standardschriftart"/>
    <w:uiPriority w:val="21"/>
    <w:qFormat/>
    <w:rsid w:val="00345842"/>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345842"/>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345842"/>
    <w:rPr>
      <w:b/>
      <w:bCs/>
      <w:caps w:val="0"/>
      <w:smallCaps/>
      <w:color w:val="auto"/>
      <w:spacing w:val="0"/>
      <w:u w:val="single"/>
    </w:rPr>
  </w:style>
  <w:style w:type="character" w:styleId="Buchtitel">
    <w:name w:val="Book Title"/>
    <w:basedOn w:val="Absatz-Standardschriftart"/>
    <w:uiPriority w:val="33"/>
    <w:qFormat/>
    <w:rsid w:val="00345842"/>
    <w:rPr>
      <w:b/>
      <w:bCs/>
      <w:caps w:val="0"/>
      <w:smallCaps/>
      <w:spacing w:val="0"/>
    </w:rPr>
  </w:style>
  <w:style w:type="paragraph" w:styleId="Inhaltsverzeichnisberschrift">
    <w:name w:val="TOC Heading"/>
    <w:basedOn w:val="berschrift1"/>
    <w:next w:val="Standard"/>
    <w:uiPriority w:val="39"/>
    <w:semiHidden/>
    <w:unhideWhenUsed/>
    <w:qFormat/>
    <w:rsid w:val="00345842"/>
    <w:pPr>
      <w:outlineLvl w:val="9"/>
    </w:pPr>
  </w:style>
  <w:style w:type="paragraph" w:styleId="Kopfzeile">
    <w:name w:val="header"/>
    <w:basedOn w:val="Standard"/>
    <w:link w:val="KopfzeileZchn"/>
    <w:uiPriority w:val="99"/>
    <w:unhideWhenUsed/>
    <w:rsid w:val="00F02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212E"/>
  </w:style>
  <w:style w:type="paragraph" w:styleId="Fuzeile">
    <w:name w:val="footer"/>
    <w:basedOn w:val="Standard"/>
    <w:link w:val="FuzeileZchn"/>
    <w:uiPriority w:val="99"/>
    <w:unhideWhenUsed/>
    <w:rsid w:val="00F02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2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13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3650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Amato Amedeo</dc:creator>
  <cp:keywords/>
  <dc:description/>
  <cp:lastModifiedBy>Amedeo Amato</cp:lastModifiedBy>
  <cp:revision>14</cp:revision>
  <dcterms:created xsi:type="dcterms:W3CDTF">2014-05-20T07:03:00Z</dcterms:created>
  <dcterms:modified xsi:type="dcterms:W3CDTF">2014-05-29T15:37:00Z</dcterms:modified>
</cp:coreProperties>
</file>