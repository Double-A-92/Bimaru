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0C5" w:rsidRDefault="0026426D" w:rsidP="0026426D">
      <w:pPr>
        <w:pStyle w:val="Titel"/>
      </w:pPr>
      <w:proofErr w:type="spellStart"/>
      <w:r>
        <w:t>Scrum</w:t>
      </w:r>
      <w:proofErr w:type="spellEnd"/>
      <w:r>
        <w:t>-Erfahrungen</w:t>
      </w:r>
    </w:p>
    <w:p w:rsidR="006B620B" w:rsidRDefault="006B620B" w:rsidP="00F6204A">
      <w:pPr>
        <w:spacing w:after="0"/>
      </w:pPr>
    </w:p>
    <w:p w:rsidR="00AB2DEC" w:rsidRDefault="00AB2DEC" w:rsidP="00AB2DEC">
      <w:pPr>
        <w:pStyle w:val="berschrift1"/>
      </w:pPr>
      <w:r>
        <w:t>Sprint 0:</w:t>
      </w:r>
    </w:p>
    <w:p w:rsidR="00AB2DEC" w:rsidRDefault="00AB2DEC" w:rsidP="00AB2DEC">
      <w:pPr>
        <w:spacing w:after="0"/>
      </w:pPr>
      <w:r>
        <w:rPr>
          <w:b/>
          <w:u w:val="single"/>
        </w:rPr>
        <w:t>Überblick</w:t>
      </w:r>
      <w:r>
        <w:t>:</w:t>
      </w:r>
    </w:p>
    <w:p w:rsidR="00AB2DEC" w:rsidRDefault="00AB2DEC" w:rsidP="00AB2DEC">
      <w:pPr>
        <w:pStyle w:val="Listenabsatz"/>
        <w:numPr>
          <w:ilvl w:val="0"/>
          <w:numId w:val="3"/>
        </w:numPr>
        <w:spacing w:after="0"/>
        <w:ind w:left="709" w:hanging="425"/>
      </w:pPr>
      <w:r>
        <w:t>Das Team wurde gegründet.</w:t>
      </w:r>
    </w:p>
    <w:p w:rsidR="00AB2DEC" w:rsidRDefault="00AB2DEC" w:rsidP="00AB2DEC">
      <w:pPr>
        <w:pStyle w:val="Listenabsatz"/>
        <w:numPr>
          <w:ilvl w:val="0"/>
          <w:numId w:val="3"/>
        </w:numPr>
        <w:spacing w:after="0"/>
        <w:ind w:left="709" w:hanging="425"/>
      </w:pPr>
      <w:r>
        <w:t>Die Einzelnen Rollen im Team wurden verteilt.</w:t>
      </w:r>
    </w:p>
    <w:p w:rsidR="00AB2DEC" w:rsidRDefault="00AB2DEC" w:rsidP="00AB2DEC">
      <w:pPr>
        <w:pStyle w:val="Listenabsatz"/>
        <w:numPr>
          <w:ilvl w:val="0"/>
          <w:numId w:val="3"/>
        </w:numPr>
        <w:spacing w:after="0"/>
        <w:ind w:left="709" w:hanging="425"/>
      </w:pPr>
      <w:r>
        <w:t>Das Projekt und das Vorgehen wurden besprochen.</w:t>
      </w:r>
    </w:p>
    <w:p w:rsidR="00AB2DEC" w:rsidRDefault="00AB2DEC" w:rsidP="00AB2DEC">
      <w:pPr>
        <w:pStyle w:val="Listenabsatz"/>
        <w:numPr>
          <w:ilvl w:val="0"/>
          <w:numId w:val="3"/>
        </w:numPr>
        <w:spacing w:after="0"/>
        <w:ind w:left="709" w:hanging="425"/>
      </w:pPr>
      <w:r>
        <w:t>Gemeinsam wurde ein Erstentwurf vom Produktbacklog erstellt.</w:t>
      </w:r>
    </w:p>
    <w:p w:rsidR="00AB2DEC" w:rsidRDefault="0026426D" w:rsidP="00AB2DEC">
      <w:pPr>
        <w:pStyle w:val="berschrift1"/>
      </w:pPr>
      <w:r>
        <w:t>Sprint</w:t>
      </w:r>
      <w:r w:rsidR="006B620B">
        <w:t xml:space="preserve"> </w:t>
      </w:r>
      <w:r>
        <w:t>1</w:t>
      </w:r>
      <w:r w:rsidR="006B620B">
        <w:t xml:space="preserve"> :</w:t>
      </w:r>
    </w:p>
    <w:p w:rsidR="009D78F7" w:rsidRDefault="009D78F7" w:rsidP="009D78F7">
      <w:pPr>
        <w:spacing w:after="0"/>
      </w:pPr>
      <w:r>
        <w:rPr>
          <w:b/>
          <w:u w:val="single"/>
        </w:rPr>
        <w:t>Überblick</w:t>
      </w:r>
      <w:r>
        <w:t>:</w:t>
      </w:r>
    </w:p>
    <w:p w:rsidR="009D78F7" w:rsidRPr="009D78F7" w:rsidRDefault="009D78F7" w:rsidP="009D78F7"/>
    <w:p w:rsidR="00F6204A" w:rsidRPr="00F6204A" w:rsidRDefault="00F6204A" w:rsidP="00F6204A">
      <w:pPr>
        <w:spacing w:after="0"/>
        <w:rPr>
          <w:b/>
          <w:u w:val="single"/>
        </w:rPr>
      </w:pPr>
      <w:r w:rsidRPr="00F6204A">
        <w:rPr>
          <w:b/>
          <w:u w:val="single"/>
        </w:rPr>
        <w:t>Problem:</w:t>
      </w:r>
    </w:p>
    <w:p w:rsidR="006B620B" w:rsidRDefault="006B620B" w:rsidP="00F6204A">
      <w:pPr>
        <w:spacing w:after="0"/>
      </w:pPr>
      <w:r>
        <w:t>Zusammenarbeit vom Team ist schlecht, da einige vom Team nicht zum Meeting erscheinen sind.</w:t>
      </w:r>
    </w:p>
    <w:p w:rsidR="006B620B" w:rsidRDefault="006B620B" w:rsidP="00F6204A">
      <w:pPr>
        <w:spacing w:after="0"/>
      </w:pPr>
      <w:r>
        <w:t>User Stories mussten die Teammitglieder (Egemen und Amedeo) unter sich ausmachen.</w:t>
      </w:r>
    </w:p>
    <w:p w:rsidR="00F6204A" w:rsidRDefault="00F6204A" w:rsidP="00F6204A">
      <w:pPr>
        <w:spacing w:after="0"/>
      </w:pPr>
    </w:p>
    <w:p w:rsidR="00F6204A" w:rsidRPr="00F6204A" w:rsidRDefault="006B620B" w:rsidP="00F6204A">
      <w:pPr>
        <w:spacing w:after="0"/>
        <w:rPr>
          <w:b/>
          <w:u w:val="single"/>
        </w:rPr>
      </w:pPr>
      <w:r w:rsidRPr="00F6204A">
        <w:rPr>
          <w:b/>
          <w:u w:val="single"/>
        </w:rPr>
        <w:t>Feststellung:</w:t>
      </w:r>
    </w:p>
    <w:p w:rsidR="006B620B" w:rsidRDefault="006B620B" w:rsidP="00F6204A">
      <w:pPr>
        <w:spacing w:after="0"/>
      </w:pPr>
      <w:r>
        <w:t>Teamarbeit und Verlässlichkeit der einzelnen Teammitglieder muss besser werden.</w:t>
      </w:r>
    </w:p>
    <w:p w:rsidR="006B620B" w:rsidRDefault="006B620B" w:rsidP="00F6204A">
      <w:pPr>
        <w:spacing w:after="0"/>
      </w:pPr>
    </w:p>
    <w:p w:rsidR="006B620B" w:rsidRDefault="0026426D" w:rsidP="0026426D">
      <w:pPr>
        <w:pStyle w:val="berschrift1"/>
      </w:pPr>
      <w:r>
        <w:t>Sprint</w:t>
      </w:r>
      <w:r w:rsidR="006B620B">
        <w:t xml:space="preserve"> </w:t>
      </w:r>
      <w:r>
        <w:t>2</w:t>
      </w:r>
      <w:r w:rsidR="006B620B">
        <w:t>:</w:t>
      </w:r>
    </w:p>
    <w:p w:rsidR="00F6204A" w:rsidRPr="00F6204A" w:rsidRDefault="00F6204A" w:rsidP="00F6204A">
      <w:pPr>
        <w:spacing w:after="0"/>
        <w:rPr>
          <w:b/>
          <w:u w:val="single"/>
        </w:rPr>
      </w:pPr>
      <w:r w:rsidRPr="00F6204A">
        <w:rPr>
          <w:b/>
          <w:u w:val="single"/>
        </w:rPr>
        <w:t>Problem:</w:t>
      </w:r>
    </w:p>
    <w:p w:rsidR="006B620B" w:rsidRDefault="006B620B" w:rsidP="00F6204A">
      <w:pPr>
        <w:spacing w:after="0"/>
      </w:pPr>
      <w:r>
        <w:t>Da wieder das Team nicht vollzählig war, wurde beschlossen Verbesserungsmassnahmeneinzuleiten.</w:t>
      </w:r>
    </w:p>
    <w:p w:rsidR="00F6204A" w:rsidRDefault="00F6204A" w:rsidP="00F6204A">
      <w:pPr>
        <w:spacing w:after="0"/>
      </w:pPr>
    </w:p>
    <w:p w:rsidR="006B620B" w:rsidRDefault="006B620B" w:rsidP="00F6204A">
      <w:pPr>
        <w:spacing w:after="0"/>
        <w:rPr>
          <w:b/>
          <w:u w:val="single"/>
        </w:rPr>
      </w:pPr>
      <w:r w:rsidRPr="00F6204A">
        <w:rPr>
          <w:b/>
          <w:u w:val="single"/>
        </w:rPr>
        <w:t>Feststellung:</w:t>
      </w:r>
    </w:p>
    <w:p w:rsidR="006B620B" w:rsidRDefault="006B620B" w:rsidP="00F6204A">
      <w:pPr>
        <w:spacing w:after="0"/>
      </w:pPr>
      <w:r>
        <w:t xml:space="preserve">SCRUM baut auf ein gutes Team auf. Wenn das Team nicht </w:t>
      </w:r>
      <w:r w:rsidR="00497D2B">
        <w:t>funktioniert und mehrere Teammitglieder nicht effektiv arbeiten, ist das gesamte Projekt gefährdet und kann scheitern.</w:t>
      </w:r>
    </w:p>
    <w:p w:rsidR="0026426D" w:rsidRDefault="0026426D" w:rsidP="00F6204A">
      <w:pPr>
        <w:spacing w:after="0"/>
      </w:pPr>
    </w:p>
    <w:p w:rsidR="0026426D" w:rsidRDefault="0026426D" w:rsidP="0026426D">
      <w:pPr>
        <w:pStyle w:val="berschrift1"/>
      </w:pPr>
      <w:r>
        <w:t>Sprint 3:</w:t>
      </w:r>
    </w:p>
    <w:p w:rsidR="00D20C25" w:rsidRPr="00D20C25" w:rsidRDefault="00D20C25" w:rsidP="00D20C25">
      <w:pPr>
        <w:spacing w:after="0"/>
        <w:rPr>
          <w:b/>
          <w:u w:val="single"/>
        </w:rPr>
      </w:pPr>
      <w:r w:rsidRPr="00F6204A">
        <w:rPr>
          <w:b/>
          <w:u w:val="single"/>
        </w:rPr>
        <w:t>Feststellung:</w:t>
      </w:r>
    </w:p>
    <w:p w:rsidR="0026426D" w:rsidRDefault="0026426D" w:rsidP="0026426D">
      <w:r>
        <w:t>Das Team erscheint wieder vollständig. Das Projekt kommt gut voran.</w:t>
      </w:r>
    </w:p>
    <w:p w:rsidR="00D20C25" w:rsidRDefault="00D20C25" w:rsidP="0026426D"/>
    <w:p w:rsidR="0026426D" w:rsidRDefault="0026426D" w:rsidP="0026426D">
      <w:pPr>
        <w:pStyle w:val="berschrift1"/>
      </w:pPr>
      <w:r>
        <w:t>Sprint 4:</w:t>
      </w:r>
    </w:p>
    <w:p w:rsidR="00D20C25" w:rsidRDefault="00D20C25" w:rsidP="0026426D">
      <w:r w:rsidRPr="00F6204A">
        <w:rPr>
          <w:b/>
          <w:u w:val="single"/>
        </w:rPr>
        <w:t>Feststellung</w:t>
      </w:r>
      <w:r w:rsidRPr="00D20C25">
        <w:rPr>
          <w:b/>
          <w:u w:val="single"/>
        </w:rPr>
        <w:t>:</w:t>
      </w:r>
      <w:r>
        <w:rPr>
          <w:b/>
          <w:u w:val="single"/>
        </w:rPr>
        <w:br/>
      </w:r>
      <w:r w:rsidR="00BA6839">
        <w:t xml:space="preserve">Die Erfahrung zeigt, dass </w:t>
      </w:r>
      <w:proofErr w:type="spellStart"/>
      <w:r w:rsidR="00BA6839">
        <w:t>Sc</w:t>
      </w:r>
      <w:r w:rsidR="005459BB">
        <w:t>r</w:t>
      </w:r>
      <w:r w:rsidR="00BA6839">
        <w:t>um</w:t>
      </w:r>
      <w:proofErr w:type="spellEnd"/>
      <w:r w:rsidR="00BA6839">
        <w:t xml:space="preserve"> in dieser Schul-Umgebung nicht funktioniert. Teilfunktionalitäten einer </w:t>
      </w:r>
      <w:proofErr w:type="spellStart"/>
      <w:r w:rsidR="00BA6839">
        <w:t>UserStory</w:t>
      </w:r>
      <w:proofErr w:type="spellEnd"/>
      <w:r w:rsidR="00BA6839">
        <w:t xml:space="preserve"> können nicht gut von mehreren Personen implementiert werden. Dazu müsste eine bessere Kommunikation (während dem Prog</w:t>
      </w:r>
      <w:r>
        <w:t>r</w:t>
      </w:r>
      <w:r w:rsidR="00BA6839">
        <w:t xml:space="preserve">ammieren) stattfinden, was in 2 Stunden pro Woche nicht  </w:t>
      </w:r>
      <w:r>
        <w:t>möglich ist.</w:t>
      </w:r>
    </w:p>
    <w:p w:rsidR="00D20C25" w:rsidRDefault="00D20C25" w:rsidP="0026426D"/>
    <w:p w:rsidR="00C6192F" w:rsidRPr="0026426D" w:rsidRDefault="00C6192F" w:rsidP="00C6192F">
      <w:pPr>
        <w:pStyle w:val="berschrift1"/>
      </w:pPr>
      <w:r>
        <w:lastRenderedPageBreak/>
        <w:t>Sprint 5:</w:t>
      </w:r>
    </w:p>
    <w:p w:rsidR="006B620B" w:rsidRDefault="00965EE0" w:rsidP="00F6204A">
      <w:pPr>
        <w:spacing w:after="0"/>
      </w:pPr>
      <w:r>
        <w:t>Ein Teilnehmer ist und wird aufgrund eines Unfalls eine Weile ausfallen. Ein weiterer hatte ein Vorfall in der Familie was ein Treffen mit den restlichen Teilnehmer unmöglich machte.</w:t>
      </w:r>
    </w:p>
    <w:p w:rsidR="00965EE0" w:rsidRDefault="00965EE0" w:rsidP="00F6204A">
      <w:pPr>
        <w:spacing w:after="0"/>
      </w:pPr>
      <w:r>
        <w:t xml:space="preserve">Ist noch einer Krank wie in dieser Woche, so ist es unmöglich ein persönliches Treffen über zwei Standorte zu organisieren. Es bleibt also nur die Kommunikation über Email oder Telefon, was an der Teammotivation und Effizienz nagt. </w:t>
      </w:r>
    </w:p>
    <w:p w:rsidR="00965EE0" w:rsidRDefault="00965EE0" w:rsidP="00F6204A">
      <w:pPr>
        <w:spacing w:after="0"/>
      </w:pPr>
      <w:r>
        <w:t>Trotzdem dank zwei sehr motivierenden und hilfbereiten</w:t>
      </w:r>
      <w:bookmarkStart w:id="0" w:name="_GoBack"/>
      <w:bookmarkEnd w:id="0"/>
      <w:r>
        <w:t xml:space="preserve"> Studenten sind wir auf gutem Wege das Projekt fertigzustellen. </w:t>
      </w:r>
    </w:p>
    <w:p w:rsidR="00965EE0" w:rsidRDefault="00965EE0" w:rsidP="00F6204A">
      <w:pPr>
        <w:spacing w:after="0"/>
      </w:pPr>
    </w:p>
    <w:sectPr w:rsidR="00965E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14F3"/>
    <w:multiLevelType w:val="hybridMultilevel"/>
    <w:tmpl w:val="A4E427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1870D7"/>
    <w:multiLevelType w:val="hybridMultilevel"/>
    <w:tmpl w:val="5C581386"/>
    <w:lvl w:ilvl="0" w:tplc="684CAC30">
      <w:numFmt w:val="bullet"/>
      <w:lvlText w:val="•"/>
      <w:lvlJc w:val="left"/>
      <w:pPr>
        <w:ind w:left="1425" w:hanging="705"/>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nsid w:val="66B02BE4"/>
    <w:multiLevelType w:val="hybridMultilevel"/>
    <w:tmpl w:val="5060C5D4"/>
    <w:lvl w:ilvl="0" w:tplc="684CAC30">
      <w:numFmt w:val="bullet"/>
      <w:lvlText w:val="•"/>
      <w:lvlJc w:val="left"/>
      <w:pPr>
        <w:ind w:left="1065" w:hanging="705"/>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0B"/>
    <w:rsid w:val="0026426D"/>
    <w:rsid w:val="002A2E79"/>
    <w:rsid w:val="0045750F"/>
    <w:rsid w:val="00497D2B"/>
    <w:rsid w:val="005459BB"/>
    <w:rsid w:val="006B620B"/>
    <w:rsid w:val="0093235E"/>
    <w:rsid w:val="00965EE0"/>
    <w:rsid w:val="009D78F7"/>
    <w:rsid w:val="00AB2DEC"/>
    <w:rsid w:val="00BA6839"/>
    <w:rsid w:val="00C6192F"/>
    <w:rsid w:val="00D20C25"/>
    <w:rsid w:val="00F620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52A1B-3890-49E5-A5F8-44AE933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6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62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620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6204A"/>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264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426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2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Yesil Egemen</dc:creator>
  <cp:keywords/>
  <dc:description/>
  <cp:lastModifiedBy>chr solis</cp:lastModifiedBy>
  <cp:revision>10</cp:revision>
  <dcterms:created xsi:type="dcterms:W3CDTF">2014-04-01T09:55:00Z</dcterms:created>
  <dcterms:modified xsi:type="dcterms:W3CDTF">2014-05-19T22:29:00Z</dcterms:modified>
</cp:coreProperties>
</file>