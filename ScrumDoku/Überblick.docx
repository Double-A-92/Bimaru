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4C" w:rsidRDefault="0013714C" w:rsidP="001D1F95">
      <w:pPr>
        <w:pStyle w:val="berschrift1"/>
      </w:pPr>
      <w:r>
        <w:t>Überblick:</w:t>
      </w:r>
    </w:p>
    <w:p w:rsidR="001D1F95" w:rsidRPr="001D1F95" w:rsidRDefault="001D1F95" w:rsidP="001D1F95"/>
    <w:p w:rsidR="0013714C" w:rsidRDefault="0013714C" w:rsidP="0013714C">
      <w:pPr>
        <w:pStyle w:val="Listenabsatz"/>
        <w:numPr>
          <w:ilvl w:val="0"/>
          <w:numId w:val="1"/>
        </w:numPr>
      </w:pPr>
      <w:r>
        <w:t>Woche</w:t>
      </w:r>
    </w:p>
    <w:p w:rsidR="00D1497B" w:rsidRDefault="00D1497B" w:rsidP="00D1497B">
      <w:pPr>
        <w:pStyle w:val="Listenabsatz"/>
      </w:pPr>
    </w:p>
    <w:p w:rsidR="0013714C" w:rsidRDefault="0013714C" w:rsidP="0013714C">
      <w:pPr>
        <w:pStyle w:val="Listenabsatz"/>
        <w:numPr>
          <w:ilvl w:val="0"/>
          <w:numId w:val="2"/>
        </w:numPr>
      </w:pPr>
      <w:r>
        <w:t>Das Team wurde gegründet.</w:t>
      </w:r>
    </w:p>
    <w:p w:rsidR="0013714C" w:rsidRDefault="0013714C" w:rsidP="0013714C">
      <w:pPr>
        <w:pStyle w:val="Listenabsatz"/>
        <w:numPr>
          <w:ilvl w:val="0"/>
          <w:numId w:val="2"/>
        </w:numPr>
      </w:pPr>
      <w:r>
        <w:t>Die Einzelnen Rollen im Team wurden verteilt</w:t>
      </w:r>
    </w:p>
    <w:p w:rsidR="0013714C" w:rsidRDefault="0013714C" w:rsidP="0013714C">
      <w:pPr>
        <w:pStyle w:val="Listenabsatz"/>
        <w:numPr>
          <w:ilvl w:val="0"/>
          <w:numId w:val="2"/>
        </w:numPr>
      </w:pPr>
      <w:r>
        <w:t>Das Projekt und das Vorgehen wurde besprochen</w:t>
      </w:r>
    </w:p>
    <w:p w:rsidR="0013714C" w:rsidRDefault="0013714C" w:rsidP="0013714C">
      <w:pPr>
        <w:pStyle w:val="Listenabsatz"/>
        <w:numPr>
          <w:ilvl w:val="0"/>
          <w:numId w:val="2"/>
        </w:numPr>
      </w:pPr>
      <w:r>
        <w:t>Gemeinsam wurde</w:t>
      </w:r>
      <w:r w:rsidR="00D1497B">
        <w:t xml:space="preserve"> ein Erstentwurf vom Produktbacklog</w:t>
      </w:r>
      <w:r>
        <w:t xml:space="preserve"> </w:t>
      </w:r>
      <w:r w:rsidR="00D1497B">
        <w:t>erstellt</w:t>
      </w:r>
    </w:p>
    <w:p w:rsidR="00D1497B" w:rsidRDefault="00D1497B" w:rsidP="0013714C">
      <w:pPr>
        <w:pStyle w:val="Listenabsatz"/>
        <w:numPr>
          <w:ilvl w:val="0"/>
          <w:numId w:val="2"/>
        </w:numPr>
      </w:pPr>
      <w:r>
        <w:t>Gemeinsam wurde</w:t>
      </w:r>
      <w:r>
        <w:t>n die einzelnen Punkte zur Entwicklung des Produktes erstellt</w:t>
      </w:r>
    </w:p>
    <w:p w:rsidR="00D1497B" w:rsidRDefault="00D1497B" w:rsidP="00D1497B">
      <w:pPr>
        <w:ind w:left="360"/>
      </w:pPr>
    </w:p>
    <w:p w:rsidR="00D1497B" w:rsidRDefault="00D1497B" w:rsidP="00B503F5">
      <w:pPr>
        <w:pStyle w:val="Listenabsatz"/>
        <w:numPr>
          <w:ilvl w:val="0"/>
          <w:numId w:val="1"/>
        </w:numPr>
      </w:pPr>
      <w:r>
        <w:t>Woche</w:t>
      </w:r>
    </w:p>
    <w:p w:rsidR="00B503F5" w:rsidRDefault="00B503F5" w:rsidP="00B503F5">
      <w:pPr>
        <w:pStyle w:val="Listenabsatz"/>
      </w:pPr>
    </w:p>
    <w:p w:rsidR="001D1F95" w:rsidRDefault="001D1F95" w:rsidP="001D1F95">
      <w:pPr>
        <w:pStyle w:val="Listenabsatz"/>
        <w:numPr>
          <w:ilvl w:val="0"/>
          <w:numId w:val="3"/>
        </w:numPr>
      </w:pPr>
      <w:r>
        <w:t xml:space="preserve">Sprint Review konnte nicht durchgeführt werden, da der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nicht anwesend</w:t>
      </w:r>
    </w:p>
    <w:p w:rsidR="00D1497B" w:rsidRDefault="00D1497B" w:rsidP="00D1497B">
      <w:pPr>
        <w:pStyle w:val="Listenabsatz"/>
        <w:numPr>
          <w:ilvl w:val="0"/>
          <w:numId w:val="3"/>
        </w:numPr>
      </w:pPr>
      <w:proofErr w:type="spellStart"/>
      <w:r>
        <w:t>Pro</w:t>
      </w:r>
      <w:r w:rsidR="00B503F5">
        <w:t>duc</w:t>
      </w:r>
      <w:r>
        <w:t>t</w:t>
      </w:r>
      <w:proofErr w:type="spellEnd"/>
      <w:r w:rsidR="00B503F5">
        <w:t xml:space="preserve"> </w:t>
      </w:r>
      <w:proofErr w:type="spellStart"/>
      <w:r w:rsidR="00B503F5">
        <w:t>B</w:t>
      </w:r>
      <w:r>
        <w:t>acklog</w:t>
      </w:r>
      <w:proofErr w:type="spellEnd"/>
      <w:r w:rsidR="00B503F5">
        <w:t xml:space="preserve"> wurde von Ame</w:t>
      </w:r>
      <w:r>
        <w:t>deo erweitert und fertiggestellt</w:t>
      </w:r>
    </w:p>
    <w:p w:rsidR="00D1497B" w:rsidRDefault="00D1497B" w:rsidP="00D1497B">
      <w:pPr>
        <w:pStyle w:val="Listenabsatz"/>
        <w:numPr>
          <w:ilvl w:val="0"/>
          <w:numId w:val="3"/>
        </w:numPr>
      </w:pPr>
      <w:r>
        <w:t>Ein Teil vom Programm wurde von Amadeo fertiggestellt</w:t>
      </w:r>
    </w:p>
    <w:p w:rsidR="00B503F5" w:rsidRDefault="00B503F5" w:rsidP="00D1497B">
      <w:pPr>
        <w:pStyle w:val="Listenabsatz"/>
        <w:numPr>
          <w:ilvl w:val="0"/>
          <w:numId w:val="3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 Meeting mit Amedeo und Egemen:</w:t>
      </w:r>
    </w:p>
    <w:p w:rsidR="00B503F5" w:rsidRDefault="00D1497B" w:rsidP="00B503F5">
      <w:pPr>
        <w:pStyle w:val="Listenabsatz"/>
        <w:ind w:left="1440"/>
      </w:pPr>
      <w:r>
        <w:t xml:space="preserve">Die weiteren Aufgaben für den nächsten Sprint </w:t>
      </w:r>
      <w:r w:rsidR="00B503F5">
        <w:t>wurden</w:t>
      </w:r>
      <w:r w:rsidR="001D1F95">
        <w:t xml:space="preserve"> unter sich </w:t>
      </w:r>
      <w:r w:rsidR="00B503F5">
        <w:t xml:space="preserve">festgelegt und verteilt </w:t>
      </w:r>
    </w:p>
    <w:p w:rsidR="001D1F95" w:rsidRDefault="001D1F95" w:rsidP="00B503F5">
      <w:pPr>
        <w:pStyle w:val="Listenabsatz"/>
        <w:ind w:left="1440"/>
      </w:pPr>
    </w:p>
    <w:p w:rsidR="00D1497B" w:rsidRDefault="00D1497B" w:rsidP="00D1497B">
      <w:pPr>
        <w:pStyle w:val="Listenabsatz"/>
        <w:ind w:left="1440"/>
      </w:pPr>
    </w:p>
    <w:p w:rsidR="00D1497B" w:rsidRDefault="00D1497B" w:rsidP="00D1497B">
      <w:pPr>
        <w:pStyle w:val="Listenabsatz"/>
        <w:numPr>
          <w:ilvl w:val="0"/>
          <w:numId w:val="1"/>
        </w:numPr>
      </w:pPr>
      <w:r>
        <w:t>Woche</w:t>
      </w:r>
    </w:p>
    <w:p w:rsidR="00D1497B" w:rsidRDefault="00D1497B" w:rsidP="00D1497B">
      <w:pPr>
        <w:pStyle w:val="Listenabsatz"/>
      </w:pPr>
    </w:p>
    <w:p w:rsidR="00D1497B" w:rsidRDefault="00B503F5" w:rsidP="00D1497B">
      <w:pPr>
        <w:pStyle w:val="Listenabsatz"/>
        <w:numPr>
          <w:ilvl w:val="0"/>
          <w:numId w:val="4"/>
        </w:numPr>
      </w:pPr>
      <w:r>
        <w:t>Die Dokumente „Überblick“ und „Erfahrungen“ wurden von Egemen angefangen</w:t>
      </w:r>
    </w:p>
    <w:p w:rsidR="00B503F5" w:rsidRDefault="00B503F5" w:rsidP="00D1497B">
      <w:pPr>
        <w:pStyle w:val="Listenabsatz"/>
        <w:numPr>
          <w:ilvl w:val="0"/>
          <w:numId w:val="4"/>
        </w:numPr>
      </w:pPr>
      <w:r>
        <w:t>User Stories werden vom Team abgearbeitet</w:t>
      </w:r>
    </w:p>
    <w:p w:rsidR="00B503F5" w:rsidRDefault="001D1F95" w:rsidP="00D1497B">
      <w:pPr>
        <w:pStyle w:val="Listenabsatz"/>
        <w:numPr>
          <w:ilvl w:val="0"/>
          <w:numId w:val="4"/>
        </w:numPr>
      </w:pPr>
      <w:r>
        <w:t>Sprint-Retrospektive mit Amedeo und Egemen</w:t>
      </w:r>
    </w:p>
    <w:p w:rsidR="001D1F95" w:rsidRDefault="001D1F95" w:rsidP="001D1F95">
      <w:pPr>
        <w:pStyle w:val="Listenabsatz"/>
        <w:ind w:left="1440"/>
      </w:pPr>
      <w:bookmarkStart w:id="0" w:name="_GoBack"/>
      <w:bookmarkEnd w:id="0"/>
    </w:p>
    <w:p w:rsidR="001D1F95" w:rsidRDefault="001D1F95" w:rsidP="001D1F95">
      <w:pPr>
        <w:pStyle w:val="Listenabsatz"/>
        <w:ind w:left="1440"/>
      </w:pPr>
    </w:p>
    <w:p w:rsidR="0013714C" w:rsidRDefault="0013714C"/>
    <w:sectPr w:rsidR="001371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55FC"/>
    <w:multiLevelType w:val="hybridMultilevel"/>
    <w:tmpl w:val="F3AC963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7B0B02"/>
    <w:multiLevelType w:val="hybridMultilevel"/>
    <w:tmpl w:val="1286DF8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1F4178"/>
    <w:multiLevelType w:val="hybridMultilevel"/>
    <w:tmpl w:val="8E306B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910F1"/>
    <w:multiLevelType w:val="hybridMultilevel"/>
    <w:tmpl w:val="648A8A4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D6349F"/>
    <w:multiLevelType w:val="hybridMultilevel"/>
    <w:tmpl w:val="09B833C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4C"/>
    <w:rsid w:val="0013714C"/>
    <w:rsid w:val="001D1F95"/>
    <w:rsid w:val="002A2E79"/>
    <w:rsid w:val="0045750F"/>
    <w:rsid w:val="00B503F5"/>
    <w:rsid w:val="00D1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5C7AA0-29BA-4754-8D5D-1DFF5F3C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1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14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1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3E46744.dotm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Yesil Egemen</dc:creator>
  <cp:keywords/>
  <dc:description/>
  <cp:lastModifiedBy>Yesil Egemen</cp:lastModifiedBy>
  <cp:revision>1</cp:revision>
  <dcterms:created xsi:type="dcterms:W3CDTF">2014-04-01T09:19:00Z</dcterms:created>
  <dcterms:modified xsi:type="dcterms:W3CDTF">2014-04-01T09:54:00Z</dcterms:modified>
</cp:coreProperties>
</file>