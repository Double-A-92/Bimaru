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CC" w:rsidRPr="00EB10C6" w:rsidRDefault="00EB10C6" w:rsidP="003C37C0">
      <w:pPr>
        <w:pStyle w:val="Titel"/>
        <w:rPr>
          <w:sz w:val="72"/>
        </w:rPr>
      </w:pPr>
      <w:r w:rsidRPr="00EB10C6">
        <w:rPr>
          <w:sz w:val="72"/>
        </w:rPr>
        <w:t>Bimaru</w:t>
      </w:r>
      <w:r w:rsidR="003C37C0" w:rsidRPr="00EB10C6">
        <w:rPr>
          <w:sz w:val="72"/>
        </w:rPr>
        <w:t>-Dokumentation</w:t>
      </w:r>
    </w:p>
    <w:p w:rsidR="003C37C0" w:rsidRDefault="00224DCE" w:rsidP="00224DCE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048EF81" wp14:editId="69190080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6591184" cy="7191375"/>
            <wp:effectExtent l="0" t="0" r="635" b="0"/>
            <wp:wrapThrough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hrough>
            <wp:docPr id="1" name="Grafik 1" descr="M:\Desktop\Bimaru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Desktop\Bimaru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184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Klassendiagramm</w:t>
      </w:r>
    </w:p>
    <w:p w:rsidR="00224DCE" w:rsidRDefault="00224DCE" w:rsidP="00224DCE">
      <w:pPr>
        <w:jc w:val="center"/>
      </w:pPr>
      <w:bookmarkStart w:id="0" w:name="_GoBack"/>
      <w:bookmarkEnd w:id="0"/>
    </w:p>
    <w:p w:rsidR="00224DCE" w:rsidRDefault="00224DCE" w:rsidP="00224DCE">
      <w:r>
        <w:br w:type="page"/>
      </w:r>
    </w:p>
    <w:p w:rsidR="00224DCE" w:rsidRDefault="00FC6529" w:rsidP="00FC6529">
      <w:pPr>
        <w:pStyle w:val="berschrift1"/>
      </w:pPr>
      <w:r>
        <w:lastRenderedPageBreak/>
        <w:t>Struktur</w:t>
      </w:r>
    </w:p>
    <w:p w:rsidR="00663AFD" w:rsidRPr="00663AFD" w:rsidRDefault="00663AFD" w:rsidP="003F2213">
      <w:pPr>
        <w:pStyle w:val="berschrift2"/>
      </w:pPr>
      <w:r>
        <w:t>Überblick</w:t>
      </w:r>
    </w:p>
    <w:p w:rsidR="00FC6529" w:rsidRDefault="00FC6529" w:rsidP="00663AFD">
      <w:r>
        <w:t>Grundsätzlich wurde versucht die Applikation nach dem MVC-Prinzip zu implementieren.</w:t>
      </w:r>
    </w:p>
    <w:p w:rsidR="00FC6529" w:rsidRDefault="00FC6529" w:rsidP="00FC6529">
      <w:r>
        <w:t>Dadurch ist die Klasse „</w:t>
      </w:r>
      <w:proofErr w:type="spellStart"/>
      <w:r>
        <w:t>GameGridModel</w:t>
      </w:r>
      <w:proofErr w:type="spellEnd"/>
      <w:r>
        <w:t xml:space="preserve">“ entstanden, die den gesamten Zustand des aktuellen Spiels speichert. Die </w:t>
      </w:r>
      <w:r w:rsidR="006A3B3C">
        <w:t xml:space="preserve">einzelnen </w:t>
      </w:r>
      <w:r>
        <w:t>Views wurden in verschiedenen Klassen unterteilt</w:t>
      </w:r>
      <w:r w:rsidR="006A3B3C">
        <w:t>, welche dann in der Hauptklasse „</w:t>
      </w:r>
      <w:proofErr w:type="spellStart"/>
      <w:r w:rsidR="006A3B3C">
        <w:t>BimaruGame</w:t>
      </w:r>
      <w:proofErr w:type="spellEnd"/>
      <w:r w:rsidR="006A3B3C">
        <w:t>“ eingebunden und dargestellt wurden.</w:t>
      </w:r>
    </w:p>
    <w:p w:rsidR="003F2213" w:rsidRDefault="003F2213" w:rsidP="003F2213">
      <w:pPr>
        <w:pStyle w:val="berschrift2"/>
      </w:pPr>
      <w:proofErr w:type="spellStart"/>
      <w:r>
        <w:t>GameGridModel</w:t>
      </w:r>
      <w:proofErr w:type="spellEnd"/>
    </w:p>
    <w:p w:rsidR="003F2213" w:rsidRDefault="003F2213" w:rsidP="003F2213">
      <w:r>
        <w:t>Diese Klasse enthält das aktuell geladene Bimaru-Rätsel, sowie die von Spieler gesetzten Felder.</w:t>
      </w:r>
    </w:p>
    <w:p w:rsidR="003F2213" w:rsidRDefault="003F2213" w:rsidP="003F2213">
      <w:r>
        <w:t>Die vom Spieler gesetzten Felder werden in einem 2D-Array gespeichert. Die Werte 0, 1, 2 repräsentieren die möglichen Feldzustände (Leer, Wasser und Schiffsteil).</w:t>
      </w:r>
      <w:r>
        <w:br/>
        <w:t>Das Rätsel selbst hingegen wird als einzelne Schiffs(„</w:t>
      </w:r>
      <w:proofErr w:type="spellStart"/>
      <w:r>
        <w:t>Ship</w:t>
      </w:r>
      <w:proofErr w:type="spellEnd"/>
      <w:r>
        <w:t>“)- und Hinweis(„</w:t>
      </w:r>
      <w:proofErr w:type="spellStart"/>
      <w:r>
        <w:t>Hint</w:t>
      </w:r>
      <w:proofErr w:type="spellEnd"/>
      <w:r>
        <w:t xml:space="preserve">“)-Objekte gespeichert. </w:t>
      </w:r>
      <w:r>
        <w:br/>
        <w:t>Die Schiffe bestehen aus der Position der Schiffsspitze, Länge und Orientierung des Schiffes. Die Hinweise bestehen nur aus der Position, welche in der View danach als konstant aufgedeckt dargestellt wird.</w:t>
      </w:r>
    </w:p>
    <w:p w:rsidR="003F2213" w:rsidRDefault="001B370B" w:rsidP="003F2213">
      <w:r>
        <w:t xml:space="preserve">Das Model beinhaltet dazu noch verschiedene Funktionen z.B. zum </w:t>
      </w:r>
      <w:proofErr w:type="spellStart"/>
      <w:r>
        <w:t>Togglen</w:t>
      </w:r>
      <w:proofErr w:type="spellEnd"/>
      <w:r>
        <w:t xml:space="preserve"> der Felder oder zum Abfragen des Feldstatus.</w:t>
      </w:r>
    </w:p>
    <w:p w:rsidR="001B370B" w:rsidRDefault="001B370B" w:rsidP="003F2213">
      <w:r>
        <w:t xml:space="preserve">Der </w:t>
      </w:r>
      <w:proofErr w:type="spellStart"/>
      <w:r>
        <w:t>Konstruktor</w:t>
      </w:r>
      <w:proofErr w:type="spellEnd"/>
      <w:r>
        <w:t xml:space="preserve">  sowie die Getter- und </w:t>
      </w:r>
      <w:proofErr w:type="spellStart"/>
      <w:r>
        <w:t>Setterfunktionen</w:t>
      </w:r>
      <w:proofErr w:type="spellEnd"/>
      <w:r>
        <w:t xml:space="preserve"> wurden so programmiert, dass wir uns die JAXB-Schnittstelle zu Nutze machen können, um das Model aus XML-Dateien zu laden.</w:t>
      </w:r>
    </w:p>
    <w:p w:rsidR="00FD3F7A" w:rsidRDefault="00FD3F7A" w:rsidP="00FD3F7A">
      <w:pPr>
        <w:pStyle w:val="berschrift2"/>
      </w:pPr>
      <w:proofErr w:type="spellStart"/>
      <w:r>
        <w:t>GameGridView</w:t>
      </w:r>
      <w:proofErr w:type="spellEnd"/>
    </w:p>
    <w:p w:rsidR="00FD3F7A" w:rsidRDefault="00917825" w:rsidP="00FD3F7A">
      <w:r>
        <w:t>Diese Klasse stellt das komplette Spielfeld dar, welches aus einzelnen Felder (</w:t>
      </w:r>
      <w:proofErr w:type="spellStart"/>
      <w:r>
        <w:t>JButtons</w:t>
      </w:r>
      <w:proofErr w:type="spellEnd"/>
      <w:r>
        <w:t>) und Schiffszähler (</w:t>
      </w:r>
      <w:proofErr w:type="spellStart"/>
      <w:r>
        <w:t>JLabels</w:t>
      </w:r>
      <w:proofErr w:type="spellEnd"/>
      <w:r>
        <w:t>) am Rand besteht.</w:t>
      </w:r>
    </w:p>
    <w:p w:rsidR="00917825" w:rsidRDefault="00917825" w:rsidP="00FD3F7A">
      <w:r>
        <w:t xml:space="preserve">Zu Beginn holt es aus dem Model die Spielfeldgrösse, und erstellt entsprechend viele Felder, welche in einem </w:t>
      </w:r>
      <w:proofErr w:type="spellStart"/>
      <w:r>
        <w:t>GridLayout</w:t>
      </w:r>
      <w:proofErr w:type="spellEnd"/>
      <w:r>
        <w:t xml:space="preserve"> dargestellt werden.</w:t>
      </w:r>
    </w:p>
    <w:p w:rsidR="009F1DA7" w:rsidRDefault="00917825" w:rsidP="00FD3F7A">
      <w:r>
        <w:t xml:space="preserve">Wird ein Feld im Model </w:t>
      </w:r>
      <w:proofErr w:type="spellStart"/>
      <w:r>
        <w:t>getogglet</w:t>
      </w:r>
      <w:proofErr w:type="spellEnd"/>
      <w:r>
        <w:t xml:space="preserve">, merkt die View das (Observer-Pattern) und aktualisiert die </w:t>
      </w:r>
      <w:r w:rsidR="009F1DA7">
        <w:t xml:space="preserve">Darstellung der </w:t>
      </w:r>
      <w:r>
        <w:t>Felder im Umkreis des betreffenden Felds auch. Dies ist nötig um z.B. entstehende Konflikte oder konkrete Schiffsteile richtig darzustellen.</w:t>
      </w:r>
      <w:r w:rsidR="009F1DA7">
        <w:br/>
        <w:t>Auch werden dabei die Zähler aktualisiert und entsprechend farbig dargestellt.</w:t>
      </w:r>
    </w:p>
    <w:p w:rsidR="009F1DA7" w:rsidRDefault="00EB6644" w:rsidP="00EB6644">
      <w:pPr>
        <w:pStyle w:val="berschrift2"/>
      </w:pPr>
      <w:proofErr w:type="spellStart"/>
      <w:r>
        <w:t>FieldButton</w:t>
      </w:r>
      <w:proofErr w:type="spellEnd"/>
    </w:p>
    <w:p w:rsidR="00C36E15" w:rsidRDefault="00C36E15" w:rsidP="00EB6644">
      <w:r>
        <w:t xml:space="preserve">Diese Klasse stellt ein einzelnes Feld dar, und wurde als modifiziertes </w:t>
      </w:r>
      <w:proofErr w:type="spellStart"/>
      <w:r>
        <w:t>JButton</w:t>
      </w:r>
      <w:proofErr w:type="spellEnd"/>
      <w:r>
        <w:t xml:space="preserve"> implementiert.</w:t>
      </w:r>
      <w:r>
        <w:br/>
        <w:t xml:space="preserve">Bei Klick oder Drag auf das Feld wird im Model das </w:t>
      </w:r>
      <w:proofErr w:type="spellStart"/>
      <w:r>
        <w:t>Togglen</w:t>
      </w:r>
      <w:proofErr w:type="spellEnd"/>
      <w:r>
        <w:t xml:space="preserve"> des Felds ausgelöst.</w:t>
      </w:r>
      <w:r>
        <w:br/>
      </w:r>
      <w:r>
        <w:br/>
        <w:t>Die Felder erkennen eigenständig, anhand der Felder in ihrer Umgebung</w:t>
      </w:r>
      <w:r w:rsidR="00A53137">
        <w:t>, ob</w:t>
      </w:r>
      <w:r>
        <w:t xml:space="preserve"> ein Schiffsteil </w:t>
      </w:r>
      <w:proofErr w:type="spellStart"/>
      <w:r>
        <w:t>konfliktierend</w:t>
      </w:r>
      <w:proofErr w:type="spellEnd"/>
      <w:r>
        <w:t xml:space="preserve"> oder </w:t>
      </w:r>
      <w:r w:rsidR="00A53137">
        <w:t xml:space="preserve">(nicht) </w:t>
      </w:r>
      <w:r>
        <w:t>definiert platziert wurde, und stellt diese Schiffteile entsprechend dar.</w:t>
      </w:r>
    </w:p>
    <w:p w:rsidR="002F733E" w:rsidRPr="00EB6644" w:rsidRDefault="002F733E" w:rsidP="00EB6644"/>
    <w:p w:rsidR="00917825" w:rsidRPr="00FD3F7A" w:rsidRDefault="00917825" w:rsidP="00FD3F7A"/>
    <w:p w:rsidR="00663AFD" w:rsidRDefault="00663AFD" w:rsidP="00FC6529"/>
    <w:p w:rsidR="00663AFD" w:rsidRPr="00FC6529" w:rsidRDefault="00663AFD" w:rsidP="00FC6529"/>
    <w:sectPr w:rsidR="00663AFD" w:rsidRPr="00FC652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12E" w:rsidRDefault="00F0212E" w:rsidP="00F0212E">
      <w:pPr>
        <w:spacing w:after="0" w:line="240" w:lineRule="auto"/>
      </w:pPr>
      <w:r>
        <w:separator/>
      </w:r>
    </w:p>
  </w:endnote>
  <w:endnote w:type="continuationSeparator" w:id="0">
    <w:p w:rsidR="00F0212E" w:rsidRDefault="00F0212E" w:rsidP="00F0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F0212E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2F733E">
      <w:rPr>
        <w:noProof/>
      </w:rPr>
      <w:t>2</w:t>
    </w:r>
    <w:r>
      <w:fldChar w:fldCharType="end"/>
    </w:r>
    <w:r>
      <w:t xml:space="preserve"> | </w:t>
    </w:r>
    <w:r w:rsidR="002F733E">
      <w:fldChar w:fldCharType="begin"/>
    </w:r>
    <w:r w:rsidR="002F733E">
      <w:instrText xml:space="preserve"> NUMPAGES  \* Arabic  \* MERGEFORMAT </w:instrText>
    </w:r>
    <w:r w:rsidR="002F733E">
      <w:fldChar w:fldCharType="separate"/>
    </w:r>
    <w:r w:rsidR="002F733E">
      <w:rPr>
        <w:noProof/>
      </w:rPr>
      <w:t>2</w:t>
    </w:r>
    <w:r w:rsidR="002F73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12E" w:rsidRDefault="00F0212E" w:rsidP="00F0212E">
      <w:pPr>
        <w:spacing w:after="0" w:line="240" w:lineRule="auto"/>
      </w:pPr>
      <w:r>
        <w:separator/>
      </w:r>
    </w:p>
  </w:footnote>
  <w:footnote w:type="continuationSeparator" w:id="0">
    <w:p w:rsidR="00F0212E" w:rsidRDefault="00F0212E" w:rsidP="00F02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12E" w:rsidRDefault="003F2213">
    <w:pPr>
      <w:pStyle w:val="Kopfzeile"/>
    </w:pPr>
    <w:r>
      <w:t>Bimaru</w:t>
    </w:r>
    <w:r w:rsidR="00F0212E">
      <w:t>-Dokumentation</w:t>
    </w:r>
    <w:r w:rsidR="00F0212E">
      <w:tab/>
    </w:r>
    <w:r w:rsidR="00F0212E">
      <w:tab/>
      <w:t>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F2B"/>
    <w:multiLevelType w:val="hybridMultilevel"/>
    <w:tmpl w:val="8A88ED28"/>
    <w:lvl w:ilvl="0" w:tplc="7A72E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870D7"/>
    <w:multiLevelType w:val="hybridMultilevel"/>
    <w:tmpl w:val="5C581386"/>
    <w:lvl w:ilvl="0" w:tplc="684CAC30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C0"/>
    <w:rsid w:val="001804CC"/>
    <w:rsid w:val="001B370B"/>
    <w:rsid w:val="00224DCE"/>
    <w:rsid w:val="002823C9"/>
    <w:rsid w:val="002F733E"/>
    <w:rsid w:val="00345842"/>
    <w:rsid w:val="003C37C0"/>
    <w:rsid w:val="003F2213"/>
    <w:rsid w:val="00663AFD"/>
    <w:rsid w:val="006A3B3C"/>
    <w:rsid w:val="00917825"/>
    <w:rsid w:val="009F1DA7"/>
    <w:rsid w:val="00A53137"/>
    <w:rsid w:val="00C01F3D"/>
    <w:rsid w:val="00C36E15"/>
    <w:rsid w:val="00EB10C6"/>
    <w:rsid w:val="00EB6644"/>
    <w:rsid w:val="00F0212E"/>
    <w:rsid w:val="00FC6529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DF96C-1EC9-470D-BEFD-4C53377A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842"/>
  </w:style>
  <w:style w:type="paragraph" w:styleId="berschrift1">
    <w:name w:val="heading 1"/>
    <w:basedOn w:val="Standard"/>
    <w:next w:val="Standard"/>
    <w:link w:val="berschrift1Zchn"/>
    <w:uiPriority w:val="9"/>
    <w:qFormat/>
    <w:rsid w:val="0034584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58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4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58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58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4584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584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584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4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37C0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4584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584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584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584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58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584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584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45842"/>
    <w:rPr>
      <w:b/>
      <w:bCs/>
    </w:rPr>
  </w:style>
  <w:style w:type="character" w:styleId="Hervorhebung">
    <w:name w:val="Emphasis"/>
    <w:basedOn w:val="Absatz-Standardschriftart"/>
    <w:uiPriority w:val="20"/>
    <w:qFormat/>
    <w:rsid w:val="0034584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458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458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4584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584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584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4584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4584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458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4584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4584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84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212E"/>
  </w:style>
  <w:style w:type="paragraph" w:styleId="Fuzeile">
    <w:name w:val="footer"/>
    <w:basedOn w:val="Standard"/>
    <w:link w:val="FuzeileZchn"/>
    <w:uiPriority w:val="99"/>
    <w:unhideWhenUsed/>
    <w:rsid w:val="00F02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746916D3.dotm</Template>
  <TotalTime>0</TotalTime>
  <Pages>2</Pages>
  <Words>326</Words>
  <Characters>1951</Characters>
  <Application>Microsoft Office Word</Application>
  <DocSecurity>0</DocSecurity>
  <Lines>69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 Amedeo</dc:creator>
  <cp:keywords/>
  <dc:description/>
  <cp:lastModifiedBy>Amato Amedeo</cp:lastModifiedBy>
  <cp:revision>15</cp:revision>
  <dcterms:created xsi:type="dcterms:W3CDTF">2014-05-20T07:03:00Z</dcterms:created>
  <dcterms:modified xsi:type="dcterms:W3CDTF">2014-05-20T09:53:00Z</dcterms:modified>
</cp:coreProperties>
</file>